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75E9" w14:textId="77777777" w:rsidR="001273C1" w:rsidRDefault="0063568B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888DBADA623945699340C01F634A97C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3419B4">
            <w:t>Randy W. Schwartz</w:t>
          </w:r>
        </w:sdtContent>
      </w:sdt>
      <w:r w:rsidR="00C16778">
        <w:br/>
      </w:r>
      <w:sdt>
        <w:sdtPr>
          <w:alias w:val="Proposal for Services:"/>
          <w:tag w:val="Proposal for Services:"/>
          <w:id w:val="-621605906"/>
          <w:placeholder>
            <w:docPart w:val="D12A17A7A6AA41459950A5FC92FA41C9"/>
          </w:placeholder>
          <w:temporary/>
          <w:showingPlcHdr/>
          <w15:appearance w15:val="hidden"/>
        </w:sdtPr>
        <w:sdtEndPr/>
        <w:sdtContent>
          <w:r w:rsidR="00386778">
            <w:t>Proposal for Services</w:t>
          </w:r>
        </w:sdtContent>
      </w:sdt>
    </w:p>
    <w:p w14:paraId="634520A9" w14:textId="77777777" w:rsidR="003419B4" w:rsidRDefault="003419B4" w:rsidP="003419B4">
      <w:pPr>
        <w:pStyle w:val="Subtitle"/>
      </w:pPr>
      <w:r>
        <w:t>Prepared For: Mike Miller</w:t>
      </w:r>
    </w:p>
    <w:p w14:paraId="2085AA35" w14:textId="1AC11082" w:rsidR="003419B4" w:rsidRPr="003419B4" w:rsidRDefault="003419B4" w:rsidP="003419B4">
      <w:pPr>
        <w:pStyle w:val="Subtitle"/>
      </w:pPr>
      <w:r>
        <w:t>Dated: February 3, 2019</w:t>
      </w:r>
    </w:p>
    <w:p w14:paraId="7B2CFE62" w14:textId="77777777" w:rsidR="001273C1" w:rsidRDefault="0063568B">
      <w:pPr>
        <w:pStyle w:val="Heading1"/>
      </w:pPr>
      <w:sdt>
        <w:sdtPr>
          <w:alias w:val="Overview:"/>
          <w:tag w:val="Overview:"/>
          <w:id w:val="-1324508684"/>
          <w:placeholder>
            <w:docPart w:val="8E52BDABF7034236AE0365C400A6D56D"/>
          </w:placeholder>
          <w:temporary/>
          <w:showingPlcHdr/>
          <w15:appearance w15:val="hidden"/>
        </w:sdtPr>
        <w:sdtEndPr/>
        <w:sdtContent>
          <w:r w:rsidR="00386778">
            <w:t>Overview</w:t>
          </w:r>
        </w:sdtContent>
      </w:sdt>
    </w:p>
    <w:p w14:paraId="40C0CF0B" w14:textId="1AA5D243" w:rsidR="001273C1" w:rsidRDefault="0063568B">
      <w:sdt>
        <w:sdtPr>
          <w:alias w:val="Your Company name:"/>
          <w:tag w:val="Your Company name:"/>
          <w:id w:val="-1319412129"/>
          <w:placeholder>
            <w:docPart w:val="FA44BA341BA946EABCBEE05BB10C894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3419B4">
            <w:t>Randy W. Schwartz</w:t>
          </w:r>
        </w:sdtContent>
      </w:sdt>
      <w:r w:rsidR="00C16778">
        <w:t xml:space="preserve"> </w:t>
      </w:r>
      <w:r w:rsidR="003419B4">
        <w:t>is pleased to submit this proposal to build and maintain a website for Mike Miller and directed to advertising Mike’s video presentation services.</w:t>
      </w:r>
      <w:r w:rsidR="00386778">
        <w:t xml:space="preserve"> </w:t>
      </w:r>
    </w:p>
    <w:p w14:paraId="55FE60B0" w14:textId="0F6181C0" w:rsidR="001273C1" w:rsidRDefault="0063568B" w:rsidP="006A2E08">
      <w:pPr>
        <w:pStyle w:val="Heading2"/>
      </w:pPr>
      <w:sdt>
        <w:sdtPr>
          <w:alias w:val="The Objective:"/>
          <w:tag w:val="The Objective:"/>
          <w:id w:val="-75594084"/>
          <w:placeholder>
            <w:docPart w:val="D97D8FADA5754F138A4CA4222E10CEA3"/>
          </w:placeholder>
          <w:temporary/>
          <w:showingPlcHdr/>
          <w15:appearance w15:val="hidden"/>
        </w:sdtPr>
        <w:sdtEndPr/>
        <w:sdtContent>
          <w:r w:rsidR="00386778">
            <w:t>The Objective</w:t>
          </w:r>
        </w:sdtContent>
      </w:sdt>
    </w:p>
    <w:p w14:paraId="69246D7C" w14:textId="0BC77CE4" w:rsidR="001273C1" w:rsidRDefault="007D3DE8" w:rsidP="00D0518B">
      <w:pPr>
        <w:pStyle w:val="ListBullet"/>
      </w:pPr>
      <w:r>
        <w:t>Develop an</w:t>
      </w:r>
      <w:r w:rsidR="00C16778">
        <w:t xml:space="preserve"> </w:t>
      </w:r>
      <w:r>
        <w:t>online presence for Mike to communicate his video presentation services to customers.  Will include a customer domain and hosting.  Advise on possible changes to LinkedIn site.</w:t>
      </w:r>
    </w:p>
    <w:p w14:paraId="35892F00" w14:textId="7B797713" w:rsidR="001273C1" w:rsidRDefault="00D0518B">
      <w:pPr>
        <w:pStyle w:val="Heading1"/>
      </w:pPr>
      <w:r>
        <w:t>Proposal</w:t>
      </w:r>
    </w:p>
    <w:p w14:paraId="13FAA6D6" w14:textId="5B69BEE7" w:rsidR="001273C1" w:rsidRDefault="006A2E08">
      <w:pPr>
        <w:pStyle w:val="Heading2"/>
      </w:pPr>
      <w:r>
        <w:t>Steps to Create the Website</w:t>
      </w:r>
      <w:r w:rsidR="00E73FF4">
        <w:t>:</w:t>
      </w:r>
    </w:p>
    <w:p w14:paraId="20CF1EF6" w14:textId="3F003E4F" w:rsidR="001273C1" w:rsidRDefault="006A2E08">
      <w:pPr>
        <w:pStyle w:val="ListBullet"/>
      </w:pPr>
      <w:r>
        <w:t>Secure a Domain Name in consultation with Mike’s preferred business name.</w:t>
      </w:r>
    </w:p>
    <w:p w14:paraId="076344B4" w14:textId="4B8C2657" w:rsidR="006A2E08" w:rsidRDefault="006A2E08">
      <w:pPr>
        <w:pStyle w:val="ListBullet"/>
      </w:pPr>
      <w:r>
        <w:t>Identify a web hosting service for hosting Mike’s website.</w:t>
      </w:r>
    </w:p>
    <w:p w14:paraId="29D80E8C" w14:textId="3B03396F" w:rsidR="001273C1" w:rsidRDefault="006A2E08" w:rsidP="006A2E08">
      <w:pPr>
        <w:pStyle w:val="ListBullet"/>
      </w:pPr>
      <w:r>
        <w:t>Develop a mobile-response front-end webpage to advertise Mike’s business.  The website will provide clickable links to sample photos and/or video presentations and provide contact info.</w:t>
      </w:r>
    </w:p>
    <w:p w14:paraId="6B289149" w14:textId="59E904CB" w:rsidR="00E73FF4" w:rsidRDefault="00E73FF4" w:rsidP="00E73FF4">
      <w:pPr>
        <w:pStyle w:val="Heading2"/>
      </w:pPr>
      <w:r>
        <w:t>Website Maintenance:</w:t>
      </w:r>
    </w:p>
    <w:p w14:paraId="0E5A9017" w14:textId="77777777" w:rsidR="00E73FF4" w:rsidRDefault="00E73FF4" w:rsidP="00E73FF4">
      <w:pPr>
        <w:pStyle w:val="ListBullet"/>
      </w:pPr>
      <w:r>
        <w:t>Secure a Domain Name in consultation with Mike’s preferred business name.</w:t>
      </w:r>
    </w:p>
    <w:p w14:paraId="7B05046D" w14:textId="77777777" w:rsidR="00E73FF4" w:rsidRDefault="00E73FF4" w:rsidP="00E73FF4">
      <w:pPr>
        <w:pStyle w:val="ListBullet"/>
      </w:pPr>
      <w:r>
        <w:t>Identify a web hosting service for hosting Mike’s website.</w:t>
      </w:r>
    </w:p>
    <w:p w14:paraId="5548C1F7" w14:textId="24BCD35B" w:rsidR="00E73FF4" w:rsidRDefault="00E73FF4" w:rsidP="00E73FF4">
      <w:pPr>
        <w:pStyle w:val="ListBullet"/>
      </w:pPr>
      <w:r>
        <w:t>Develop a mobile-response front-end webpage to advertise Mike’s business.  The website will provide clickable links to sample photos and/or video presentations and provide contact info.</w:t>
      </w:r>
    </w:p>
    <w:p w14:paraId="4BE82A83" w14:textId="036859C6" w:rsidR="001273C1" w:rsidRDefault="0063568B">
      <w:pPr>
        <w:pStyle w:val="Heading2"/>
      </w:pPr>
      <w:sdt>
        <w:sdtPr>
          <w:alias w:val="Supplied Material:"/>
          <w:tag w:val="Supplied Material:"/>
          <w:id w:val="-107743599"/>
          <w:placeholder>
            <w:docPart w:val="175858E88973457CA25C202B13A79D6E"/>
          </w:placeholder>
          <w:temporary/>
          <w:showingPlcHdr/>
          <w15:appearance w15:val="hidden"/>
        </w:sdtPr>
        <w:sdtEndPr/>
        <w:sdtContent>
          <w:r w:rsidR="000322BF">
            <w:t>Supplied Material</w:t>
          </w:r>
        </w:sdtContent>
      </w:sdt>
    </w:p>
    <w:p w14:paraId="24B3CC57" w14:textId="3511D23B" w:rsidR="001273C1" w:rsidRDefault="0063568B">
      <w:sdt>
        <w:sdtPr>
          <w:alias w:val="Enter description:"/>
          <w:tag w:val="Enter description:"/>
          <w:id w:val="111255350"/>
          <w:placeholder>
            <w:docPart w:val="25F89BEDDB8044D09E3F4E66BB325073"/>
          </w:placeholder>
          <w:temporary/>
          <w:showingPlcHdr/>
          <w15:appearance w15:val="hidden"/>
        </w:sdtPr>
        <w:sdtEndPr/>
        <w:sdtContent>
          <w:r w:rsidR="000322BF">
            <w:t>The following materials are to be supplied by</w:t>
          </w:r>
        </w:sdtContent>
      </w:sdt>
      <w:r w:rsidR="000322BF">
        <w:t xml:space="preserve"> </w:t>
      </w:r>
      <w:sdt>
        <w:sdtPr>
          <w:alias w:val="Client Name:"/>
          <w:tag w:val="Client Name:"/>
          <w:id w:val="682790320"/>
          <w:placeholder>
            <w:docPart w:val="6F14E9223659441FAE48ABBA8ED87C3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322E61">
            <w:t>you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647105475"/>
          <w:placeholder>
            <w:docPart w:val="B63483DBD8654A478B4D37BDD2FCB070"/>
          </w:placeholder>
          <w:temporary/>
          <w:showingPlcHdr/>
          <w15:appearance w15:val="hidden"/>
        </w:sdtPr>
        <w:sdtEndPr/>
        <w:sdtContent>
          <w:r w:rsidR="000322BF">
            <w:t>for this project. For</w:t>
          </w:r>
        </w:sdtContent>
      </w:sdt>
      <w:r w:rsidR="000322BF">
        <w:t xml:space="preserve"> </w:t>
      </w:r>
      <w:sdt>
        <w:sdtPr>
          <w:alias w:val="Your Company Name:"/>
          <w:tag w:val="Your Company Name:"/>
          <w:id w:val="-246501799"/>
          <w:placeholder>
            <w:docPart w:val="FA44BA341BA946EABCBEE05BB10C8942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3419B4">
            <w:t>Randy W. Schwartz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-1097096917"/>
          <w:placeholder>
            <w:docPart w:val="3AFB126A0F2B422A9C1751F831EF7A3F"/>
          </w:placeholder>
          <w:temporary/>
          <w:showingPlcHdr/>
          <w15:appearance w15:val="hidden"/>
        </w:sdtPr>
        <w:sdtEndPr/>
        <w:sdtContent>
          <w:r w:rsidR="000322BF">
            <w:t>to meet project milestones, this material must be supplied on schedule. The due dates included in the following table represent our best guess based on current proposed project dates:</w:t>
          </w:r>
        </w:sdtContent>
      </w:sdt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Materials to be supplied"/>
      </w:tblPr>
      <w:tblGrid>
        <w:gridCol w:w="7555"/>
        <w:gridCol w:w="1795"/>
      </w:tblGrid>
      <w:tr w:rsidR="001273C1" w14:paraId="53AA3719" w14:textId="77777777" w:rsidTr="0012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0" w:type="pct"/>
          </w:tcPr>
          <w:p w14:paraId="20B2FCE6" w14:textId="0E1C505A" w:rsidR="001273C1" w:rsidRDefault="0063568B">
            <w:sdt>
              <w:sdtPr>
                <w:alias w:val="Materials to be supplied by:"/>
                <w:tag w:val="Materials to be supplied by:"/>
                <w:id w:val="290320298"/>
                <w:placeholder>
                  <w:docPart w:val="D355B709B43747D9B670F25164BD1B10"/>
                </w:placeholder>
                <w:temporary/>
                <w:showingPlcHdr/>
                <w15:appearance w15:val="hidden"/>
              </w:sdtPr>
              <w:sdtEndPr/>
              <w:sdtContent>
                <w:r w:rsidR="000322BF">
                  <w:t>Materials to be supplied by</w:t>
                </w:r>
              </w:sdtContent>
            </w:sdt>
            <w:r w:rsidR="000322BF">
              <w:t xml:space="preserve"> </w:t>
            </w:r>
            <w:sdt>
              <w:sdtPr>
                <w:alias w:val="Client Name:"/>
                <w:tag w:val="Client Name:"/>
                <w:id w:val="1721326459"/>
                <w:placeholder>
                  <w:docPart w:val="6F14E9223659441FAE48ABBA8ED87C3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322E61">
                  <w:t>you</w:t>
                </w:r>
              </w:sdtContent>
            </w:sdt>
          </w:p>
        </w:tc>
        <w:tc>
          <w:tcPr>
            <w:tcW w:w="960" w:type="pct"/>
          </w:tcPr>
          <w:p w14:paraId="0D9CCE7D" w14:textId="7C839F65" w:rsidR="001273C1" w:rsidRDefault="00E73FF4">
            <w:r>
              <w:t>Due Date</w:t>
            </w:r>
          </w:p>
        </w:tc>
      </w:tr>
      <w:tr w:rsidR="001273C1" w14:paraId="0A9146BA" w14:textId="77777777" w:rsidTr="001273C1">
        <w:tc>
          <w:tcPr>
            <w:tcW w:w="4040" w:type="pct"/>
          </w:tcPr>
          <w:p w14:paraId="4410A1EF" w14:textId="1C2FE653" w:rsidR="001273C1" w:rsidRDefault="00CE1DBB">
            <w:r>
              <w:t xml:space="preserve">Business </w:t>
            </w:r>
            <w:r w:rsidR="00E73FF4">
              <w:t xml:space="preserve">entity </w:t>
            </w:r>
            <w:r>
              <w:t>name, DBA,</w:t>
            </w:r>
            <w:r w:rsidR="00E73FF4">
              <w:t xml:space="preserve"> etc.</w:t>
            </w:r>
            <w:r>
              <w:t xml:space="preserve"> </w:t>
            </w:r>
          </w:p>
        </w:tc>
        <w:tc>
          <w:tcPr>
            <w:tcW w:w="960" w:type="pct"/>
          </w:tcPr>
          <w:p w14:paraId="4D211E39" w14:textId="4ACC1BA7" w:rsidR="001273C1" w:rsidRDefault="00E73FF4">
            <w:r>
              <w:t>Upon project start</w:t>
            </w:r>
          </w:p>
        </w:tc>
      </w:tr>
      <w:tr w:rsidR="001273C1" w14:paraId="667115FE" w14:textId="77777777" w:rsidTr="001273C1">
        <w:tc>
          <w:tcPr>
            <w:tcW w:w="4040" w:type="pct"/>
          </w:tcPr>
          <w:p w14:paraId="02531522" w14:textId="71593503" w:rsidR="001273C1" w:rsidRDefault="00E73FF4">
            <w:r>
              <w:t>Preferred colors and/or logo for website</w:t>
            </w:r>
          </w:p>
        </w:tc>
        <w:tc>
          <w:tcPr>
            <w:tcW w:w="960" w:type="pct"/>
          </w:tcPr>
          <w:p w14:paraId="485E585F" w14:textId="25530B69" w:rsidR="001273C1" w:rsidRDefault="00E73FF4">
            <w:r>
              <w:t>Upon project start</w:t>
            </w:r>
          </w:p>
        </w:tc>
      </w:tr>
      <w:tr w:rsidR="001273C1" w14:paraId="449FC479" w14:textId="77777777" w:rsidTr="001273C1">
        <w:tc>
          <w:tcPr>
            <w:tcW w:w="4040" w:type="pct"/>
          </w:tcPr>
          <w:p w14:paraId="1B65AE2E" w14:textId="39BB0787" w:rsidR="001273C1" w:rsidRDefault="00E73FF4">
            <w:r>
              <w:t>Sample photos and/or video to include in website</w:t>
            </w:r>
          </w:p>
        </w:tc>
        <w:tc>
          <w:tcPr>
            <w:tcW w:w="960" w:type="pct"/>
          </w:tcPr>
          <w:p w14:paraId="26D7ECAF" w14:textId="4A2EB3FD" w:rsidR="001273C1" w:rsidRDefault="00E73FF4">
            <w:r>
              <w:t>Upon project start</w:t>
            </w:r>
          </w:p>
        </w:tc>
      </w:tr>
    </w:tbl>
    <w:p w14:paraId="40413A10" w14:textId="7170A86A" w:rsidR="001273C1" w:rsidRDefault="001273C1">
      <w:pPr>
        <w:pStyle w:val="FootnoteText"/>
      </w:pPr>
    </w:p>
    <w:p w14:paraId="64E8DB39" w14:textId="77777777" w:rsidR="001273C1" w:rsidRDefault="0063568B">
      <w:pPr>
        <w:pStyle w:val="Heading1"/>
      </w:pPr>
      <w:sdt>
        <w:sdtPr>
          <w:alias w:val="Pricing:"/>
          <w:tag w:val="Pricing:"/>
          <w:id w:val="1527065974"/>
          <w:placeholder>
            <w:docPart w:val="8153FB5F03B944D6814F991CE5D68F04"/>
          </w:placeholder>
          <w:temporary/>
          <w:showingPlcHdr/>
          <w15:appearance w15:val="hidden"/>
        </w:sdtPr>
        <w:sdtEndPr/>
        <w:sdtContent>
          <w:r w:rsidR="006C5ECB">
            <w:t>Pricing</w:t>
          </w:r>
        </w:sdtContent>
      </w:sdt>
    </w:p>
    <w:p w14:paraId="542F139D" w14:textId="77777777" w:rsidR="001273C1" w:rsidRDefault="0063568B">
      <w:sdt>
        <w:sdtPr>
          <w:alias w:val="Enter description:"/>
          <w:tag w:val="Enter description:"/>
          <w:id w:val="-518550462"/>
          <w:placeholder>
            <w:docPart w:val="C79AAC307C414C989FA27CECC491A10E"/>
          </w:placeholder>
          <w:temporary/>
          <w:showingPlcHdr/>
          <w15:appearance w15:val="hidden"/>
        </w:sdtPr>
        <w:sdtEndPr/>
        <w:sdtContent>
          <w:r w:rsidR="006C5ECB">
            <w:t>The following table details the pricing for delivery of the services outlined in this proposal. This pricing is valid for</w:t>
          </w:r>
        </w:sdtContent>
      </w:sdt>
      <w:r w:rsidR="006C5ECB">
        <w:t xml:space="preserve"> </w:t>
      </w:r>
      <w:sdt>
        <w:sdtPr>
          <w:alias w:val="Enter number of days:"/>
          <w:tag w:val="Enter number of days:"/>
          <w:id w:val="-1938975362"/>
          <w:placeholder>
            <w:docPart w:val="CAB7D5B5C2094362AFF40F5404A75BD3"/>
          </w:placeholder>
          <w:temporary/>
          <w:showingPlcHdr/>
          <w15:appearance w15:val="hidden"/>
        </w:sdtPr>
        <w:sdtEndPr/>
        <w:sdtContent>
          <w:r w:rsidR="006C5ECB">
            <w:t>##</w:t>
          </w:r>
        </w:sdtContent>
      </w:sdt>
      <w:r w:rsidR="00EA06FB">
        <w:t xml:space="preserve"> </w:t>
      </w:r>
      <w:sdt>
        <w:sdtPr>
          <w:alias w:val="days:"/>
          <w:tag w:val="days:"/>
          <w:id w:val="-310945737"/>
          <w:placeholder>
            <w:docPart w:val="4CB5F65AE0EF4FA38A6091A5FF14D99D"/>
          </w:placeholder>
          <w:temporary/>
          <w:showingPlcHdr/>
          <w15:appearance w15:val="hidden"/>
        </w:sdtPr>
        <w:sdtEndPr/>
        <w:sdtContent>
          <w:r w:rsidR="00EA06FB">
            <w:t>days</w:t>
          </w:r>
        </w:sdtContent>
      </w:sdt>
      <w:r w:rsidR="00C16778">
        <w:t xml:space="preserve"> </w:t>
      </w:r>
      <w:sdt>
        <w:sdtPr>
          <w:alias w:val="Enter description:"/>
          <w:tag w:val="Enter description:"/>
          <w:id w:val="1636303984"/>
          <w:placeholder>
            <w:docPart w:val="2EF1D69D5DE04DF3B171B6F173C2ACC0"/>
          </w:placeholder>
          <w:temporary/>
          <w:showingPlcHdr/>
          <w15:appearance w15:val="hidden"/>
        </w:sdtPr>
        <w:sdtEndPr/>
        <w:sdtContent>
          <w:r w:rsidR="006C5ECB">
            <w:t>from the date of this proposal:</w:t>
          </w:r>
        </w:sdtContent>
      </w:sdt>
    </w:p>
    <w:tbl>
      <w:tblPr>
        <w:tblStyle w:val="ProposalTable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286"/>
        <w:gridCol w:w="2064"/>
      </w:tblGrid>
      <w:tr w:rsidR="001273C1" w14:paraId="7957741E" w14:textId="77777777" w:rsidTr="00127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14:paraId="2D105C2E" w14:textId="2A6A4AE8" w:rsidR="001273C1" w:rsidRDefault="00344B32">
            <w:bookmarkStart w:id="0" w:name="_Hlk107173"/>
            <w:r>
              <w:t>Website Creation Cost</w:t>
            </w:r>
            <w:r w:rsidR="006C5ECB">
              <w:t xml:space="preserve"> </w:t>
            </w:r>
          </w:p>
        </w:tc>
        <w:tc>
          <w:tcPr>
            <w:tcW w:w="1104" w:type="pct"/>
          </w:tcPr>
          <w:p w14:paraId="67AD2AFF" w14:textId="77777777" w:rsidR="001273C1" w:rsidRDefault="0063568B">
            <w:sdt>
              <w:sdtPr>
                <w:alias w:val="Price:"/>
                <w:tag w:val="Price:"/>
                <w:id w:val="38640934"/>
                <w:placeholder>
                  <w:docPart w:val="B9DBD8FD3FCC4079B76C5F3003CF3E9E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Price</w:t>
                </w:r>
              </w:sdtContent>
            </w:sdt>
          </w:p>
        </w:tc>
      </w:tr>
      <w:bookmarkEnd w:id="0"/>
      <w:tr w:rsidR="001273C1" w14:paraId="68BAB2E5" w14:textId="77777777" w:rsidTr="001273C1">
        <w:tc>
          <w:tcPr>
            <w:tcW w:w="3896" w:type="pct"/>
          </w:tcPr>
          <w:p w14:paraId="2B0E89ED" w14:textId="2564DF8C" w:rsidR="001273C1" w:rsidRDefault="00344B32">
            <w:r>
              <w:t xml:space="preserve">RWS Time: </w:t>
            </w:r>
            <w:r w:rsidR="0072626E">
              <w:t>Front-End Website Development</w:t>
            </w:r>
            <w:r>
              <w:t xml:space="preserve"> ($1,500 value)</w:t>
            </w:r>
          </w:p>
        </w:tc>
        <w:tc>
          <w:tcPr>
            <w:tcW w:w="1104" w:type="pct"/>
          </w:tcPr>
          <w:p w14:paraId="67CE19A5" w14:textId="77777777" w:rsidR="001273C1" w:rsidRDefault="0063568B">
            <w:pPr>
              <w:pStyle w:val="TableTextDecimal"/>
            </w:pPr>
            <w:sdt>
              <w:sdtPr>
                <w:alias w:val="Enter Price:"/>
                <w:tag w:val="Enter Price:"/>
                <w:id w:val="-173344257"/>
                <w:placeholder>
                  <w:docPart w:val="5384E3B5D9DA499EAFD7706A8482FE52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$0,000.00</w:t>
                </w:r>
              </w:sdtContent>
            </w:sdt>
          </w:p>
        </w:tc>
      </w:tr>
      <w:tr w:rsidR="001273C1" w14:paraId="6FC512E1" w14:textId="77777777" w:rsidTr="001273C1">
        <w:tc>
          <w:tcPr>
            <w:tcW w:w="3896" w:type="pct"/>
          </w:tcPr>
          <w:p w14:paraId="5D6DE0DE" w14:textId="769867AD" w:rsidR="001273C1" w:rsidRDefault="00344B32">
            <w:r>
              <w:t xml:space="preserve">RWS Time: </w:t>
            </w:r>
            <w:r w:rsidR="0072626E">
              <w:t xml:space="preserve">Domain Name </w:t>
            </w:r>
            <w:r>
              <w:t>S</w:t>
            </w:r>
            <w:r w:rsidR="0072626E">
              <w:t xml:space="preserve">earch and </w:t>
            </w:r>
            <w:r w:rsidR="00A366C8">
              <w:t>Registration</w:t>
            </w:r>
            <w:r>
              <w:t xml:space="preserve"> ($200 value)</w:t>
            </w:r>
          </w:p>
        </w:tc>
        <w:tc>
          <w:tcPr>
            <w:tcW w:w="1104" w:type="pct"/>
          </w:tcPr>
          <w:p w14:paraId="5B589125" w14:textId="7A739264" w:rsidR="001273C1" w:rsidRDefault="0063568B">
            <w:pPr>
              <w:pStyle w:val="TableTextDecimal"/>
            </w:pPr>
            <w:sdt>
              <w:sdtPr>
                <w:alias w:val="Enter Price:"/>
                <w:tag w:val="Enter Price:"/>
                <w:id w:val="-1018541937"/>
                <w:placeholder>
                  <w:docPart w:val="E8F5972D9E0A4EC5AC78D124AE28E105"/>
                </w:placeholder>
                <w:temporary/>
                <w:showingPlcHdr/>
                <w15:appearance w15:val="hidden"/>
              </w:sdtPr>
              <w:sdtEndPr/>
              <w:sdtContent>
                <w:r w:rsidR="00344B32">
                  <w:t>$0,000.00</w:t>
                </w:r>
              </w:sdtContent>
            </w:sdt>
          </w:p>
        </w:tc>
      </w:tr>
      <w:tr w:rsidR="001273C1" w14:paraId="070F1873" w14:textId="77777777" w:rsidTr="001273C1">
        <w:tc>
          <w:tcPr>
            <w:tcW w:w="3896" w:type="pct"/>
          </w:tcPr>
          <w:p w14:paraId="767224CA" w14:textId="04F23360" w:rsidR="001273C1" w:rsidRDefault="00344B32">
            <w:r>
              <w:t xml:space="preserve">Domain Name </w:t>
            </w:r>
            <w:r w:rsidR="00A366C8">
              <w:t>Registration</w:t>
            </w:r>
            <w:r>
              <w:t xml:space="preserve"> Fees (</w:t>
            </w:r>
            <w:r w:rsidR="004B5476">
              <w:t xml:space="preserve">&lt;$100 </w:t>
            </w:r>
            <w:r>
              <w:t>annual cost)</w:t>
            </w:r>
          </w:p>
        </w:tc>
        <w:tc>
          <w:tcPr>
            <w:tcW w:w="1104" w:type="pct"/>
          </w:tcPr>
          <w:p w14:paraId="13FA5EAF" w14:textId="6363AF48" w:rsidR="001273C1" w:rsidRDefault="004B5476">
            <w:pPr>
              <w:pStyle w:val="TableTextDecimal"/>
            </w:pPr>
            <w:sdt>
              <w:sdtPr>
                <w:alias w:val="Enter Price:"/>
                <w:tag w:val="Enter Price:"/>
                <w:id w:val="-319191320"/>
                <w:placeholder>
                  <w:docPart w:val="166E83E11B95409F85EE37EF8242306B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344B32" w14:paraId="5F560976" w14:textId="77777777" w:rsidTr="001273C1">
        <w:tc>
          <w:tcPr>
            <w:tcW w:w="3896" w:type="pct"/>
          </w:tcPr>
          <w:p w14:paraId="6CC969F8" w14:textId="62BFC805" w:rsidR="00344B32" w:rsidRDefault="00344B32">
            <w:r>
              <w:t>RWS Time: Web Hosting Search and Selection ($100 value)</w:t>
            </w:r>
          </w:p>
        </w:tc>
        <w:tc>
          <w:tcPr>
            <w:tcW w:w="1104" w:type="pct"/>
          </w:tcPr>
          <w:p w14:paraId="05F33C1E" w14:textId="1527F586" w:rsidR="00344B32" w:rsidRDefault="0063568B">
            <w:pPr>
              <w:pStyle w:val="TableTextDecimal"/>
            </w:pPr>
            <w:sdt>
              <w:sdtPr>
                <w:alias w:val="Enter Price:"/>
                <w:tag w:val="Enter Price:"/>
                <w:id w:val="879211095"/>
                <w:placeholder>
                  <w:docPart w:val="DE1840363C0B49ED8A5C60C694FAA9E6"/>
                </w:placeholder>
                <w:temporary/>
                <w:showingPlcHdr/>
                <w15:appearance w15:val="hidden"/>
              </w:sdtPr>
              <w:sdtEndPr/>
              <w:sdtContent>
                <w:r w:rsidR="00344B32">
                  <w:t>$0,000.00</w:t>
                </w:r>
              </w:sdtContent>
            </w:sdt>
          </w:p>
        </w:tc>
      </w:tr>
      <w:tr w:rsidR="00344B32" w14:paraId="3514C6DB" w14:textId="77777777" w:rsidTr="001273C1">
        <w:tc>
          <w:tcPr>
            <w:tcW w:w="3896" w:type="pct"/>
          </w:tcPr>
          <w:p w14:paraId="60CC72AC" w14:textId="1E239A92" w:rsidR="00344B32" w:rsidRDefault="00344B32">
            <w:r>
              <w:t>Web Hosting Fees</w:t>
            </w:r>
            <w:r w:rsidR="006D3AC0">
              <w:t xml:space="preserve"> (</w:t>
            </w:r>
            <w:r w:rsidR="004B5476">
              <w:t xml:space="preserve">&lt;$100 </w:t>
            </w:r>
            <w:r w:rsidR="006D3AC0">
              <w:t>annual cost</w:t>
            </w:r>
            <w:r w:rsidR="004B5476">
              <w:t>, possibly free</w:t>
            </w:r>
            <w:r w:rsidR="006D3AC0">
              <w:t>)</w:t>
            </w:r>
          </w:p>
        </w:tc>
        <w:tc>
          <w:tcPr>
            <w:tcW w:w="1104" w:type="pct"/>
          </w:tcPr>
          <w:p w14:paraId="1E581B1C" w14:textId="42D6C76C" w:rsidR="00344B32" w:rsidRDefault="004B5476">
            <w:pPr>
              <w:pStyle w:val="TableTextDecimal"/>
            </w:pPr>
            <w:sdt>
              <w:sdtPr>
                <w:alias w:val="Enter Price:"/>
                <w:tag w:val="Enter Price:"/>
                <w:id w:val="464783149"/>
                <w:placeholder>
                  <w:docPart w:val="206BF00A002240C8B513F2CE4AD79740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72626E" w14:paraId="06E9CEA1" w14:textId="77777777" w:rsidTr="001273C1">
        <w:tc>
          <w:tcPr>
            <w:tcW w:w="3896" w:type="pct"/>
          </w:tcPr>
          <w:p w14:paraId="6D701FAB" w14:textId="7F165A3F" w:rsidR="0072626E" w:rsidRDefault="0072626E">
            <w:r>
              <w:t>LinkedIn Consultation</w:t>
            </w:r>
          </w:p>
        </w:tc>
        <w:tc>
          <w:tcPr>
            <w:tcW w:w="1104" w:type="pct"/>
          </w:tcPr>
          <w:p w14:paraId="017BD6BD" w14:textId="7CF7A4D8" w:rsidR="0072626E" w:rsidRDefault="0063568B">
            <w:pPr>
              <w:pStyle w:val="TableTextDecimal"/>
            </w:pPr>
            <w:sdt>
              <w:sdtPr>
                <w:alias w:val="Enter Price:"/>
                <w:tag w:val="Enter Price:"/>
                <w:id w:val="987055951"/>
                <w:placeholder>
                  <w:docPart w:val="E7BC23E462454C13A7488594914AE474"/>
                </w:placeholder>
                <w:temporary/>
                <w:showingPlcHdr/>
                <w15:appearance w15:val="hidden"/>
              </w:sdtPr>
              <w:sdtEndPr/>
              <w:sdtContent>
                <w:r w:rsidR="00344B32">
                  <w:t>$0,000.00</w:t>
                </w:r>
              </w:sdtContent>
            </w:sdt>
          </w:p>
        </w:tc>
      </w:tr>
      <w:tr w:rsidR="001273C1" w14:paraId="7D885173" w14:textId="77777777" w:rsidTr="001273C1">
        <w:tc>
          <w:tcPr>
            <w:tcW w:w="3896" w:type="pct"/>
          </w:tcPr>
          <w:p w14:paraId="6929A215" w14:textId="7A1C6A1A" w:rsidR="001273C1" w:rsidRDefault="0063568B">
            <w:sdt>
              <w:sdtPr>
                <w:alias w:val="Total Services:"/>
                <w:tag w:val="Total Services:"/>
                <w:id w:val="-1286571312"/>
                <w:placeholder>
                  <w:docPart w:val="CA6B18BA900B4CF7AC09F25AF31403D4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Total Services</w:t>
                </w:r>
              </w:sdtContent>
            </w:sdt>
            <w:r w:rsidR="006C5ECB">
              <w:t xml:space="preserve"> </w:t>
            </w:r>
            <w:sdt>
              <w:sdtPr>
                <w:alias w:val="Category #1:"/>
                <w:tag w:val="Category #1:"/>
                <w:id w:val="-1661075601"/>
                <w:placeholder>
                  <w:docPart w:val="0D7ACBD63E9549729368C7241E11233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 w:rsidR="00344B32">
                  <w:t>Initial</w:t>
                </w:r>
              </w:sdtContent>
            </w:sdt>
            <w:r w:rsidR="00C16778">
              <w:t xml:space="preserve"> </w:t>
            </w:r>
            <w:sdt>
              <w:sdtPr>
                <w:alias w:val="Costs:"/>
                <w:tag w:val="Costs:"/>
                <w:id w:val="-1519929918"/>
                <w:placeholder>
                  <w:docPart w:val="F0D82CEF212E4350AD9818910EED44A2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Costs</w:t>
                </w:r>
              </w:sdtContent>
            </w:sdt>
          </w:p>
        </w:tc>
        <w:tc>
          <w:tcPr>
            <w:tcW w:w="1104" w:type="pct"/>
          </w:tcPr>
          <w:p w14:paraId="7D3BE335" w14:textId="77777777" w:rsidR="001273C1" w:rsidRDefault="0063568B">
            <w:pPr>
              <w:pStyle w:val="TableTextDecimal"/>
            </w:pPr>
            <w:sdt>
              <w:sdtPr>
                <w:alias w:val="Enter Total Cost:"/>
                <w:tag w:val="Enter Total Cost:"/>
                <w:id w:val="-744488847"/>
                <w:placeholder>
                  <w:docPart w:val="A7750513F6C74CD586828E06ACB79DCA"/>
                </w:placeholder>
                <w:temporary/>
                <w:showingPlcHdr/>
                <w15:appearance w15:val="hidden"/>
              </w:sdtPr>
              <w:sdtEndPr/>
              <w:sdtContent>
                <w:r w:rsidR="006C5ECB">
                  <w:t>$0,000.00</w:t>
                </w:r>
              </w:sdtContent>
            </w:sdt>
          </w:p>
        </w:tc>
      </w:tr>
      <w:tr w:rsidR="001F4E50" w:rsidRPr="001F4E50" w14:paraId="0143863D" w14:textId="77777777" w:rsidTr="001F4E50">
        <w:tc>
          <w:tcPr>
            <w:tcW w:w="3896" w:type="pct"/>
            <w:shd w:val="clear" w:color="auto" w:fill="2E74B5" w:themeFill="accent1" w:themeFillShade="BF"/>
          </w:tcPr>
          <w:p w14:paraId="389E8B2B" w14:textId="4788DF46" w:rsidR="00344B32" w:rsidRPr="001F4E50" w:rsidRDefault="001F4E50" w:rsidP="00894338">
            <w:pPr>
              <w:rPr>
                <w:b/>
                <w:color w:val="FFFFFF" w:themeColor="background1"/>
              </w:rPr>
            </w:pPr>
            <w:r w:rsidRPr="001F4E50">
              <w:rPr>
                <w:b/>
                <w:color w:val="FFFFFF" w:themeColor="background1"/>
              </w:rPr>
              <w:t xml:space="preserve">Website Creation Total: </w:t>
            </w:r>
          </w:p>
        </w:tc>
        <w:tc>
          <w:tcPr>
            <w:tcW w:w="1104" w:type="pct"/>
            <w:shd w:val="clear" w:color="auto" w:fill="2E74B5" w:themeFill="accent1" w:themeFillShade="BF"/>
          </w:tcPr>
          <w:p w14:paraId="354DB5C8" w14:textId="4F9ECB21" w:rsidR="00344B32" w:rsidRPr="001F4E50" w:rsidRDefault="004B5476" w:rsidP="00894338">
            <w:pPr>
              <w:rPr>
                <w:b/>
                <w:color w:val="FFFFFF" w:themeColor="background1"/>
              </w:rPr>
            </w:pPr>
            <w:sdt>
              <w:sdtPr>
                <w:alias w:val="Enter Price:"/>
                <w:tag w:val="Enter Price:"/>
                <w:id w:val="921680942"/>
                <w:placeholder>
                  <w:docPart w:val="2FB71B4E3AC14FC38FF25C40BA51E7B0"/>
                </w:placeholder>
                <w:temporary/>
                <w:showingPlcHdr/>
                <w15:appearance w15:val="hidden"/>
              </w:sdtPr>
              <w:sdtContent>
                <w:r w:rsidRPr="004B5476">
                  <w:rPr>
                    <w:color w:val="FFFFFF" w:themeColor="background1"/>
                  </w:rPr>
                  <w:t>$0,000.00</w:t>
                </w:r>
              </w:sdtContent>
            </w:sdt>
          </w:p>
        </w:tc>
      </w:tr>
      <w:tr w:rsidR="001F4E50" w:rsidRPr="00344B32" w14:paraId="145E7766" w14:textId="77777777" w:rsidTr="001F4E50">
        <w:tc>
          <w:tcPr>
            <w:tcW w:w="3896" w:type="pct"/>
            <w:shd w:val="clear" w:color="auto" w:fill="FFFFFF" w:themeFill="background1"/>
          </w:tcPr>
          <w:p w14:paraId="590DD4C5" w14:textId="77777777" w:rsidR="001F4E50" w:rsidRDefault="001F4E50" w:rsidP="00894338">
            <w:pPr>
              <w:rPr>
                <w:b/>
              </w:rPr>
            </w:pPr>
          </w:p>
        </w:tc>
        <w:tc>
          <w:tcPr>
            <w:tcW w:w="1104" w:type="pct"/>
            <w:shd w:val="clear" w:color="auto" w:fill="FFFFFF" w:themeFill="background1"/>
          </w:tcPr>
          <w:p w14:paraId="02A87A0A" w14:textId="77777777" w:rsidR="001F4E50" w:rsidRPr="00344B32" w:rsidRDefault="001F4E50" w:rsidP="00894338">
            <w:pPr>
              <w:rPr>
                <w:b/>
              </w:rPr>
            </w:pPr>
          </w:p>
        </w:tc>
      </w:tr>
      <w:tr w:rsidR="001F4E50" w:rsidRPr="00344B32" w14:paraId="33354FE4" w14:textId="77777777" w:rsidTr="00344B32">
        <w:tc>
          <w:tcPr>
            <w:tcW w:w="3896" w:type="pct"/>
            <w:shd w:val="clear" w:color="auto" w:fill="DEEAF6" w:themeFill="accent1" w:themeFillTint="33"/>
          </w:tcPr>
          <w:p w14:paraId="57CFFA0F" w14:textId="393120A4" w:rsidR="001F4E50" w:rsidRDefault="001F4E50" w:rsidP="00894338">
            <w:pPr>
              <w:rPr>
                <w:b/>
              </w:rPr>
            </w:pPr>
            <w:r>
              <w:rPr>
                <w:b/>
              </w:rPr>
              <w:t>Website Maintenance Cost</w:t>
            </w:r>
          </w:p>
        </w:tc>
        <w:tc>
          <w:tcPr>
            <w:tcW w:w="1104" w:type="pct"/>
            <w:shd w:val="clear" w:color="auto" w:fill="DEEAF6" w:themeFill="accent1" w:themeFillTint="33"/>
          </w:tcPr>
          <w:p w14:paraId="60B8F900" w14:textId="0A4B08F7" w:rsidR="001F4E50" w:rsidRPr="00344B32" w:rsidRDefault="0063568B" w:rsidP="00894338">
            <w:pPr>
              <w:rPr>
                <w:b/>
              </w:rPr>
            </w:pPr>
            <w:sdt>
              <w:sdtPr>
                <w:rPr>
                  <w:b/>
                </w:rPr>
                <w:alias w:val="Price:"/>
                <w:tag w:val="Price:"/>
                <w:id w:val="-1587616433"/>
                <w:placeholder>
                  <w:docPart w:val="C797330476084484B87956EAA082FBA1"/>
                </w:placeholder>
                <w:temporary/>
                <w:showingPlcHdr/>
                <w15:appearance w15:val="hidden"/>
              </w:sdtPr>
              <w:sdtEndPr/>
              <w:sdtContent>
                <w:r w:rsidR="001F4E50" w:rsidRPr="00344B32">
                  <w:rPr>
                    <w:b/>
                  </w:rPr>
                  <w:t>Price</w:t>
                </w:r>
              </w:sdtContent>
            </w:sdt>
          </w:p>
        </w:tc>
      </w:tr>
      <w:tr w:rsidR="00344B32" w14:paraId="4A564A2E" w14:textId="77777777" w:rsidTr="001273C1">
        <w:tc>
          <w:tcPr>
            <w:tcW w:w="3896" w:type="pct"/>
          </w:tcPr>
          <w:p w14:paraId="5197750C" w14:textId="0DCDD6A1" w:rsidR="00344B32" w:rsidRDefault="001F4E50" w:rsidP="00344B32">
            <w:r>
              <w:t>Annual</w:t>
            </w:r>
            <w:r w:rsidR="00344B32">
              <w:t xml:space="preserve"> </w:t>
            </w:r>
            <w:r w:rsidR="005D67C1">
              <w:t>Domain Name Renewal</w:t>
            </w:r>
            <w:r w:rsidR="004B5476">
              <w:t xml:space="preserve"> </w:t>
            </w:r>
            <w:r w:rsidR="004B5476">
              <w:t>(&lt;$100 annual cost)</w:t>
            </w:r>
          </w:p>
        </w:tc>
        <w:tc>
          <w:tcPr>
            <w:tcW w:w="1104" w:type="pct"/>
          </w:tcPr>
          <w:p w14:paraId="3A723489" w14:textId="58405D0E" w:rsidR="00344B32" w:rsidRDefault="004B5476" w:rsidP="00344B32">
            <w:pPr>
              <w:pStyle w:val="TableTextDecimal"/>
            </w:pPr>
            <w:sdt>
              <w:sdtPr>
                <w:alias w:val="Enter Price:"/>
                <w:tag w:val="Enter Price:"/>
                <w:id w:val="-2054837443"/>
                <w:placeholder>
                  <w:docPart w:val="433C796F552A45A2AA3D07533BD63AD0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344B32" w14:paraId="2901942B" w14:textId="77777777" w:rsidTr="001273C1">
        <w:tc>
          <w:tcPr>
            <w:tcW w:w="3896" w:type="pct"/>
          </w:tcPr>
          <w:p w14:paraId="6B689B74" w14:textId="6E598FE0" w:rsidR="00344B32" w:rsidRDefault="001F4E50" w:rsidP="00344B32">
            <w:r>
              <w:t xml:space="preserve">Annual </w:t>
            </w:r>
            <w:r w:rsidR="005D67C1">
              <w:t>Web Hosting Renewal</w:t>
            </w:r>
            <w:r w:rsidR="004B5476">
              <w:t xml:space="preserve"> </w:t>
            </w:r>
            <w:r w:rsidR="004B5476">
              <w:t>(&lt;$100 annual cost, possibly free)</w:t>
            </w:r>
          </w:p>
        </w:tc>
        <w:tc>
          <w:tcPr>
            <w:tcW w:w="1104" w:type="pct"/>
          </w:tcPr>
          <w:p w14:paraId="27209BB1" w14:textId="3F3E72C5" w:rsidR="00344B32" w:rsidRDefault="004B5476" w:rsidP="00344B32">
            <w:pPr>
              <w:pStyle w:val="TableTextDecimal"/>
            </w:pPr>
            <w:sdt>
              <w:sdtPr>
                <w:alias w:val="Enter Price:"/>
                <w:tag w:val="Enter Price:"/>
                <w:id w:val="-338316604"/>
                <w:placeholder>
                  <w:docPart w:val="BFB4417A5F58453B89CC0592B203746A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  <w:tr w:rsidR="00344B32" w14:paraId="7B605F94" w14:textId="77777777" w:rsidTr="00F02D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  <w:shd w:val="clear" w:color="auto" w:fill="2E74B5" w:themeFill="accent1" w:themeFillShade="BF"/>
          </w:tcPr>
          <w:p w14:paraId="71A9A9E0" w14:textId="4F746BF0" w:rsidR="00344B32" w:rsidRDefault="001F4E50" w:rsidP="00344B32">
            <w:pPr>
              <w:rPr>
                <w:b w:val="0"/>
                <w:bCs/>
              </w:rPr>
            </w:pPr>
            <w:r>
              <w:t xml:space="preserve">Website Maintenance </w:t>
            </w:r>
            <w:sdt>
              <w:sdtPr>
                <w:alias w:val="Total:"/>
                <w:tag w:val="Total:"/>
                <w:id w:val="10892442"/>
                <w:placeholder>
                  <w:docPart w:val="EF301E1C2E1C4433A5582BC692221BFF"/>
                </w:placeholder>
                <w:temporary/>
                <w:showingPlcHdr/>
                <w15:appearance w15:val="hidden"/>
              </w:sdtPr>
              <w:sdtEndPr/>
              <w:sdtContent>
                <w:r w:rsidR="00344B32">
                  <w:t>Total</w:t>
                </w:r>
              </w:sdtContent>
            </w:sdt>
            <w:r>
              <w:t>:</w:t>
            </w:r>
          </w:p>
        </w:tc>
        <w:tc>
          <w:tcPr>
            <w:tcW w:w="1104" w:type="pct"/>
            <w:shd w:val="clear" w:color="auto" w:fill="2E74B5" w:themeFill="accent1" w:themeFillShade="BF"/>
          </w:tcPr>
          <w:p w14:paraId="14E6F562" w14:textId="1FA4A99A" w:rsidR="00344B32" w:rsidRPr="001F4E50" w:rsidRDefault="004B5476" w:rsidP="001F4E50">
            <w:pPr>
              <w:pStyle w:val="TableTextDecimal"/>
              <w:jc w:val="both"/>
              <w:rPr>
                <w:bCs/>
              </w:rPr>
            </w:pPr>
            <w:sdt>
              <w:sdtPr>
                <w:alias w:val="Enter Price:"/>
                <w:tag w:val="Enter Price:"/>
                <w:id w:val="-513918512"/>
                <w:placeholder>
                  <w:docPart w:val="3EAAF83B0A9D44D483DD7BC14A148C2B"/>
                </w:placeholder>
                <w:temporary/>
                <w:showingPlcHdr/>
                <w15:appearance w15:val="hidden"/>
              </w:sdtPr>
              <w:sdtContent>
                <w:r>
                  <w:t>$0,000.00</w:t>
                </w:r>
              </w:sdtContent>
            </w:sdt>
          </w:p>
        </w:tc>
      </w:tr>
    </w:tbl>
    <w:p w14:paraId="3C7EF7DD" w14:textId="05CDF350" w:rsidR="001273C1" w:rsidRDefault="0063568B">
      <w:pPr>
        <w:spacing w:before="180"/>
      </w:pPr>
      <w:sdt>
        <w:sdtPr>
          <w:alias w:val="Enter Disclaimer:"/>
          <w:tag w:val="Enter Disclaimer:"/>
          <w:id w:val="2000220824"/>
          <w:placeholder>
            <w:docPart w:val="28D3EE39ACDC4AF8A4AAC588DA5DB2BC"/>
          </w:placeholder>
          <w:temporary/>
          <w:showingPlcHdr/>
          <w15:appearance w15:val="hidden"/>
        </w:sdtPr>
        <w:sdtEndPr/>
        <w:sdtContent>
          <w:r w:rsidR="006C5ECB">
            <w:t>Disclaimer: The prices listed in the preceding table are an estimate for the services discussed. This summary is not a warranty of final price.</w:t>
          </w:r>
        </w:sdtContent>
      </w:sdt>
      <w:r w:rsidR="00C16778">
        <w:t xml:space="preserve"> </w:t>
      </w:r>
      <w:sdt>
        <w:sdtPr>
          <w:alias w:val="Enter Disclaimer:"/>
          <w:tag w:val="Enter Disclaimer:"/>
          <w:id w:val="445594837"/>
          <w:placeholder>
            <w:docPart w:val="3D5473716CEE4CA592AB4CD02D00FBC8"/>
          </w:placeholder>
          <w:temporary/>
          <w:showingPlcHdr/>
          <w15:appearance w15:val="hidden"/>
        </w:sdtPr>
        <w:sdtEndPr/>
        <w:sdtContent>
          <w:r w:rsidR="006C5ECB">
            <w:t>Estimates are subject to change if project specifications are changed or costs for outsourced services change before a contract is executed.</w:t>
          </w:r>
        </w:sdtContent>
      </w:sdt>
    </w:p>
    <w:p w14:paraId="48FBF8F6" w14:textId="0C3403B2" w:rsidR="003F3D39" w:rsidRDefault="003F3D39">
      <w:pPr>
        <w:spacing w:before="180"/>
      </w:pPr>
      <w:r>
        <w:t xml:space="preserve">For any additional services that are performed but are not agreed upon herein, those services will be charged on an hourly basis.  My </w:t>
      </w:r>
      <w:bookmarkStart w:id="1" w:name="_GoBack"/>
      <w:bookmarkEnd w:id="1"/>
      <w:r>
        <w:t>hourly rate is $40.00.</w:t>
      </w:r>
    </w:p>
    <w:p w14:paraId="7872190A" w14:textId="325C11C1" w:rsidR="0063568B" w:rsidRPr="0063568B" w:rsidRDefault="0063568B">
      <w:pPr>
        <w:rPr>
          <w:b/>
          <w:bCs/>
          <w:caps/>
          <w:color w:val="1F4E79" w:themeColor="accent1" w:themeShade="80"/>
          <w:sz w:val="28"/>
          <w:szCs w:val="28"/>
        </w:rPr>
      </w:pPr>
      <w:r w:rsidRPr="0063568B">
        <w:rPr>
          <w:b/>
        </w:rPr>
        <w:t>In exchange for preparing the website, Mike will write a recommendation for Randy for Randy’s portfolio and LinkedIn pages.</w:t>
      </w:r>
      <w:r w:rsidRPr="0063568B">
        <w:rPr>
          <w:b/>
        </w:rPr>
        <w:br w:type="page"/>
      </w:r>
    </w:p>
    <w:p w14:paraId="48F721FC" w14:textId="64B114A6" w:rsidR="001273C1" w:rsidRDefault="0063568B">
      <w:pPr>
        <w:pStyle w:val="Heading1"/>
      </w:pPr>
      <w:sdt>
        <w:sdtPr>
          <w:alias w:val="Conclusion:"/>
          <w:tag w:val="Conclusion:"/>
          <w:id w:val="-448547010"/>
          <w:placeholder>
            <w:docPart w:val="167582DDBC3948BFAA3F1907C96340A2"/>
          </w:placeholder>
          <w:temporary/>
          <w:showingPlcHdr/>
          <w15:appearance w15:val="hidden"/>
        </w:sdtPr>
        <w:sdtEndPr/>
        <w:sdtContent>
          <w:r w:rsidR="006C5ECB">
            <w:t>Conclusion</w:t>
          </w:r>
        </w:sdtContent>
      </w:sdt>
    </w:p>
    <w:p w14:paraId="2A63F3E3" w14:textId="77777777" w:rsidR="006C5ECB" w:rsidRDefault="006C5ECB">
      <w:pPr>
        <w:pStyle w:val="NoSpacing"/>
      </w:pPr>
    </w:p>
    <w:p w14:paraId="579009E1" w14:textId="3E2DF0B3" w:rsidR="001273C1" w:rsidRDefault="00322E61">
      <w:r>
        <w:t>I look forward to working with</w:t>
      </w:r>
      <w:r w:rsidR="006C5ECB">
        <w:t xml:space="preserve"> </w:t>
      </w:r>
      <w:sdt>
        <w:sdtPr>
          <w:alias w:val="Client Name:"/>
          <w:tag w:val="Client Name:"/>
          <w:id w:val="-1289347767"/>
          <w:placeholder>
            <w:docPart w:val="6F14E9223659441FAE48ABBA8ED87C3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>
            <w:t>you</w:t>
          </w:r>
        </w:sdtContent>
      </w:sdt>
      <w:r w:rsidR="00C16778">
        <w:t xml:space="preserve"> </w:t>
      </w:r>
      <w:r>
        <w:t>to develop your website, and I am confident that you will be pleased with the results.</w:t>
      </w:r>
    </w:p>
    <w:p w14:paraId="4BD7E257" w14:textId="71EB217F" w:rsidR="006C5ECB" w:rsidRDefault="0063568B" w:rsidP="006C5ECB">
      <w:sdt>
        <w:sdtPr>
          <w:alias w:val="Enter description:"/>
          <w:tag w:val="Enter description:"/>
          <w:id w:val="-1881157784"/>
          <w:placeholder>
            <w:docPart w:val="7E911529E2EE4FC4A7ECDF9A317B4B87"/>
          </w:placeholder>
          <w:temporary/>
          <w:showingPlcHdr/>
          <w15:appearance w15:val="hidden"/>
        </w:sdtPr>
        <w:sdtEndPr/>
        <w:sdtContent>
          <w:r w:rsidR="006C5ECB">
            <w:t>If you have questions on this proposal, feel free to contact</w:t>
          </w:r>
        </w:sdtContent>
      </w:sdt>
      <w:r w:rsidR="006C5ECB">
        <w:t xml:space="preserve"> </w:t>
      </w:r>
      <w:r w:rsidR="00322E61">
        <w:t>me</w:t>
      </w:r>
      <w:r w:rsidR="00C16778">
        <w:t xml:space="preserve"> </w:t>
      </w:r>
      <w:sdt>
        <w:sdtPr>
          <w:alias w:val="Enter description:"/>
          <w:tag w:val="Enter description:"/>
          <w:id w:val="1101151397"/>
          <w:placeholder>
            <w:docPart w:val="0B0774BBC8FB44D095F3437BD2CC7780"/>
          </w:placeholder>
          <w:temporary/>
          <w:showingPlcHdr/>
          <w15:appearance w15:val="hidden"/>
        </w:sdtPr>
        <w:sdtEndPr/>
        <w:sdtContent>
          <w:r w:rsidR="006C5ECB">
            <w:t>at your convenience by email at</w:t>
          </w:r>
        </w:sdtContent>
      </w:sdt>
      <w:r w:rsidR="006C5ECB">
        <w:t xml:space="preserve"> </w:t>
      </w:r>
      <w:r w:rsidR="00322E61">
        <w:t>randyandkari@gmail.com</w:t>
      </w:r>
      <w:r w:rsidR="00C16778">
        <w:t xml:space="preserve"> </w:t>
      </w:r>
      <w:sdt>
        <w:sdtPr>
          <w:alias w:val="Enter description:"/>
          <w:tag w:val="Enter description:"/>
          <w:id w:val="-2047437457"/>
          <w:placeholder>
            <w:docPart w:val="7B375D80CF4F4616AB8856DBF4DD7283"/>
          </w:placeholder>
          <w:temporary/>
          <w:showingPlcHdr/>
          <w15:appearance w15:val="hidden"/>
        </w:sdtPr>
        <w:sdtEndPr/>
        <w:sdtContent>
          <w:r w:rsidR="006C5ECB">
            <w:t>or by phone at</w:t>
          </w:r>
        </w:sdtContent>
      </w:sdt>
      <w:r w:rsidR="006C5ECB">
        <w:t xml:space="preserve"> </w:t>
      </w:r>
      <w:r w:rsidR="00322E61">
        <w:t>816-309-7211</w:t>
      </w:r>
      <w:r w:rsidR="00C16778">
        <w:t xml:space="preserve">. </w:t>
      </w:r>
      <w:sdt>
        <w:sdtPr>
          <w:alias w:val="Enter description:"/>
          <w:tag w:val="Enter description:"/>
          <w:id w:val="1224176453"/>
          <w:placeholder>
            <w:docPart w:val="163D53323B9644FABDBC12BA975EE089"/>
          </w:placeholder>
          <w:showingPlcHdr/>
          <w15:appearance w15:val="hidden"/>
        </w:sdtPr>
        <w:sdtEndPr/>
        <w:sdtContent>
          <w:r w:rsidR="00322E61">
            <w:t>We will be in touch with you next week to arrange a follow-up conversation on the proposal.</w:t>
          </w:r>
        </w:sdtContent>
      </w:sdt>
    </w:p>
    <w:p w14:paraId="41ADBF7C" w14:textId="77777777" w:rsidR="001F4E50" w:rsidRDefault="0063568B" w:rsidP="001F4E50">
      <w:sdt>
        <w:sdtPr>
          <w:alias w:val="Enter Closing:"/>
          <w:tag w:val="Enter Closing:"/>
          <w:id w:val="1833405638"/>
          <w:placeholder>
            <w:docPart w:val="DB24A3AEF9364141BFE0989F422DFF98"/>
          </w:placeholder>
          <w:temporary/>
          <w:showingPlcHdr/>
          <w15:appearance w15:val="hidden"/>
        </w:sdtPr>
        <w:sdtEndPr/>
        <w:sdtContent>
          <w:r w:rsidR="000E697B">
            <w:t>Thank you for your consideration</w:t>
          </w:r>
        </w:sdtContent>
      </w:sdt>
      <w:r w:rsidR="000E697B">
        <w:t>,</w:t>
      </w:r>
    </w:p>
    <w:p w14:paraId="76143D63" w14:textId="77777777" w:rsidR="001F4E50" w:rsidRDefault="001F4E50" w:rsidP="001F4E50"/>
    <w:p w14:paraId="59523BE9" w14:textId="4197C2AD" w:rsidR="001273C1" w:rsidRDefault="00E73FF4" w:rsidP="001F4E50">
      <w:r>
        <w:t>Randy W. Schwartz</w:t>
      </w:r>
    </w:p>
    <w:sectPr w:rsidR="001273C1">
      <w:foot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C83F0" w14:textId="77777777" w:rsidR="004E0334" w:rsidRDefault="004E0334">
      <w:pPr>
        <w:spacing w:after="0" w:line="240" w:lineRule="auto"/>
      </w:pPr>
      <w:r>
        <w:separator/>
      </w:r>
    </w:p>
  </w:endnote>
  <w:endnote w:type="continuationSeparator" w:id="0">
    <w:p w14:paraId="68BDAA5A" w14:textId="77777777" w:rsidR="004E0334" w:rsidRDefault="004E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5B53F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EFB70" w14:textId="77777777" w:rsidR="004E0334" w:rsidRDefault="004E0334">
      <w:pPr>
        <w:spacing w:after="0" w:line="240" w:lineRule="auto"/>
      </w:pPr>
      <w:r>
        <w:separator/>
      </w:r>
    </w:p>
  </w:footnote>
  <w:footnote w:type="continuationSeparator" w:id="0">
    <w:p w14:paraId="3A6B7E5F" w14:textId="77777777" w:rsidR="004E0334" w:rsidRDefault="004E0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E6"/>
    <w:rsid w:val="000322BF"/>
    <w:rsid w:val="000C6A97"/>
    <w:rsid w:val="000E697B"/>
    <w:rsid w:val="00117948"/>
    <w:rsid w:val="001226B4"/>
    <w:rsid w:val="001238BC"/>
    <w:rsid w:val="001273C1"/>
    <w:rsid w:val="001F4E50"/>
    <w:rsid w:val="00201C0A"/>
    <w:rsid w:val="002129B0"/>
    <w:rsid w:val="00295C0C"/>
    <w:rsid w:val="002A04F7"/>
    <w:rsid w:val="002E52EE"/>
    <w:rsid w:val="00322E61"/>
    <w:rsid w:val="003262F3"/>
    <w:rsid w:val="003419B4"/>
    <w:rsid w:val="00344B32"/>
    <w:rsid w:val="00346FDE"/>
    <w:rsid w:val="00386778"/>
    <w:rsid w:val="003F3D39"/>
    <w:rsid w:val="004B5476"/>
    <w:rsid w:val="004B5850"/>
    <w:rsid w:val="004E0334"/>
    <w:rsid w:val="004E5035"/>
    <w:rsid w:val="004F5C8E"/>
    <w:rsid w:val="00517215"/>
    <w:rsid w:val="00545041"/>
    <w:rsid w:val="00590B0E"/>
    <w:rsid w:val="005D67C1"/>
    <w:rsid w:val="0063568B"/>
    <w:rsid w:val="006A2E08"/>
    <w:rsid w:val="006C5ECB"/>
    <w:rsid w:val="006D3AC0"/>
    <w:rsid w:val="0071603F"/>
    <w:rsid w:val="0072626E"/>
    <w:rsid w:val="00741991"/>
    <w:rsid w:val="0076017A"/>
    <w:rsid w:val="007D3DE8"/>
    <w:rsid w:val="00805667"/>
    <w:rsid w:val="0088175F"/>
    <w:rsid w:val="008961F2"/>
    <w:rsid w:val="008F0E66"/>
    <w:rsid w:val="008F4E62"/>
    <w:rsid w:val="00987BCC"/>
    <w:rsid w:val="0099098E"/>
    <w:rsid w:val="009A3E0F"/>
    <w:rsid w:val="009B5D53"/>
    <w:rsid w:val="00A366C8"/>
    <w:rsid w:val="00A97CC8"/>
    <w:rsid w:val="00AA4E06"/>
    <w:rsid w:val="00AA528E"/>
    <w:rsid w:val="00AB131D"/>
    <w:rsid w:val="00AD59BC"/>
    <w:rsid w:val="00AF452C"/>
    <w:rsid w:val="00B0209E"/>
    <w:rsid w:val="00B13AE2"/>
    <w:rsid w:val="00BC617C"/>
    <w:rsid w:val="00BE3CD6"/>
    <w:rsid w:val="00C16778"/>
    <w:rsid w:val="00C362E6"/>
    <w:rsid w:val="00CC4E29"/>
    <w:rsid w:val="00CC612B"/>
    <w:rsid w:val="00CE1DBB"/>
    <w:rsid w:val="00D0518B"/>
    <w:rsid w:val="00D31D4F"/>
    <w:rsid w:val="00D950A8"/>
    <w:rsid w:val="00DD3056"/>
    <w:rsid w:val="00E73FF4"/>
    <w:rsid w:val="00E74831"/>
    <w:rsid w:val="00EA06FB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69AB55"/>
  <w15:chartTrackingRefBased/>
  <w15:docId w15:val="{E702B056-236A-4FBB-BD57-6C9A38AC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chwartz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8DBADA623945699340C01F634A9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D6F09-8ECD-467D-A28B-2D90A97AF656}"/>
      </w:docPartPr>
      <w:docPartBody>
        <w:p w:rsidR="00AD2B9B" w:rsidRDefault="000225FA">
          <w:pPr>
            <w:pStyle w:val="888DBADA623945699340C01F634A97C9"/>
          </w:pPr>
          <w:r>
            <w:t>Your Company</w:t>
          </w:r>
        </w:p>
      </w:docPartBody>
    </w:docPart>
    <w:docPart>
      <w:docPartPr>
        <w:name w:val="D12A17A7A6AA41459950A5FC92FA4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57F60-A019-4907-BA45-E2E7D9E6FB66}"/>
      </w:docPartPr>
      <w:docPartBody>
        <w:p w:rsidR="00AD2B9B" w:rsidRDefault="000225FA">
          <w:pPr>
            <w:pStyle w:val="D12A17A7A6AA41459950A5FC92FA41C9"/>
          </w:pPr>
          <w:r>
            <w:t>Proposal for Services</w:t>
          </w:r>
        </w:p>
      </w:docPartBody>
    </w:docPart>
    <w:docPart>
      <w:docPartPr>
        <w:name w:val="8E52BDABF7034236AE0365C400A6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5265F-5401-46F0-9B16-C57842CE2DF7}"/>
      </w:docPartPr>
      <w:docPartBody>
        <w:p w:rsidR="00AD2B9B" w:rsidRDefault="000225FA">
          <w:pPr>
            <w:pStyle w:val="8E52BDABF7034236AE0365C400A6D56D"/>
          </w:pPr>
          <w:r>
            <w:t>Overview</w:t>
          </w:r>
        </w:p>
      </w:docPartBody>
    </w:docPart>
    <w:docPart>
      <w:docPartPr>
        <w:name w:val="FA44BA341BA946EABCBEE05BB10C8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9A9B-A131-47F0-947E-C8321E1B7B44}"/>
      </w:docPartPr>
      <w:docPartBody>
        <w:p w:rsidR="00AD2B9B" w:rsidRDefault="000225FA">
          <w:pPr>
            <w:pStyle w:val="FA44BA341BA946EABCBEE05BB10C8942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6F14E9223659441FAE48ABBA8ED8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E12D0-160B-4B81-8137-97FDDA2F9C68}"/>
      </w:docPartPr>
      <w:docPartBody>
        <w:p w:rsidR="00AD2B9B" w:rsidRDefault="000225FA">
          <w:pPr>
            <w:pStyle w:val="6F14E9223659441FAE48ABBA8ED87C3E"/>
          </w:pPr>
          <w:r>
            <w:rPr>
              <w:rStyle w:val="PlaceholderText"/>
            </w:rPr>
            <w:t>Client’s Company</w:t>
          </w:r>
        </w:p>
      </w:docPartBody>
    </w:docPart>
    <w:docPart>
      <w:docPartPr>
        <w:name w:val="D97D8FADA5754F138A4CA4222E10C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84998-B349-458C-B90A-59BB56F802CA}"/>
      </w:docPartPr>
      <w:docPartBody>
        <w:p w:rsidR="00AD2B9B" w:rsidRDefault="000225FA">
          <w:pPr>
            <w:pStyle w:val="D97D8FADA5754F138A4CA4222E10CEA3"/>
          </w:pPr>
          <w:r>
            <w:t>The Objective</w:t>
          </w:r>
        </w:p>
      </w:docPartBody>
    </w:docPart>
    <w:docPart>
      <w:docPartPr>
        <w:name w:val="175858E88973457CA25C202B13A7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B200F-A4F7-42B9-8F58-A89C3CDB6C85}"/>
      </w:docPartPr>
      <w:docPartBody>
        <w:p w:rsidR="00AD2B9B" w:rsidRDefault="000225FA">
          <w:pPr>
            <w:pStyle w:val="175858E88973457CA25C202B13A79D6E"/>
          </w:pPr>
          <w:r>
            <w:t>Supplied Material</w:t>
          </w:r>
        </w:p>
      </w:docPartBody>
    </w:docPart>
    <w:docPart>
      <w:docPartPr>
        <w:name w:val="25F89BEDDB8044D09E3F4E66BB325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26C67-1795-4586-B853-AECE2EF8CE66}"/>
      </w:docPartPr>
      <w:docPartBody>
        <w:p w:rsidR="00AD2B9B" w:rsidRDefault="000225FA">
          <w:pPr>
            <w:pStyle w:val="25F89BEDDB8044D09E3F4E66BB325073"/>
          </w:pPr>
          <w:r>
            <w:t>The following materials are to be supplied by</w:t>
          </w:r>
        </w:p>
      </w:docPartBody>
    </w:docPart>
    <w:docPart>
      <w:docPartPr>
        <w:name w:val="B63483DBD8654A478B4D37BDD2FCB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22AE-2736-4DA0-BBA9-2429081BC867}"/>
      </w:docPartPr>
      <w:docPartBody>
        <w:p w:rsidR="00AD2B9B" w:rsidRDefault="000225FA">
          <w:pPr>
            <w:pStyle w:val="B63483DBD8654A478B4D37BDD2FCB070"/>
          </w:pPr>
          <w:r>
            <w:t>for this project. For</w:t>
          </w:r>
        </w:p>
      </w:docPartBody>
    </w:docPart>
    <w:docPart>
      <w:docPartPr>
        <w:name w:val="3AFB126A0F2B422A9C1751F831EF7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21D00-D38F-4317-BB56-7D80971F50BA}"/>
      </w:docPartPr>
      <w:docPartBody>
        <w:p w:rsidR="00AD2B9B" w:rsidRDefault="000225FA">
          <w:pPr>
            <w:pStyle w:val="3AFB126A0F2B422A9C1751F831EF7A3F"/>
          </w:pPr>
          <w:r>
            <w:t>to meet project milestones, this material must be supplied on schedule. The due dates included in the following table represent our best guess based on current proposed project dates:</w:t>
          </w:r>
        </w:p>
      </w:docPartBody>
    </w:docPart>
    <w:docPart>
      <w:docPartPr>
        <w:name w:val="D355B709B43747D9B670F25164BD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1421D-6ED3-4A76-8D33-A5C496DCDB21}"/>
      </w:docPartPr>
      <w:docPartBody>
        <w:p w:rsidR="00AD2B9B" w:rsidRDefault="000225FA">
          <w:pPr>
            <w:pStyle w:val="D355B709B43747D9B670F25164BD1B10"/>
          </w:pPr>
          <w:r>
            <w:t>Materials to be supplied by</w:t>
          </w:r>
        </w:p>
      </w:docPartBody>
    </w:docPart>
    <w:docPart>
      <w:docPartPr>
        <w:name w:val="8153FB5F03B944D6814F991CE5D6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B0E6F-A71E-49BD-B5CA-B1E929E92A8A}"/>
      </w:docPartPr>
      <w:docPartBody>
        <w:p w:rsidR="00AD2B9B" w:rsidRDefault="000225FA">
          <w:pPr>
            <w:pStyle w:val="8153FB5F03B944D6814F991CE5D68F04"/>
          </w:pPr>
          <w:r>
            <w:t>Pricing</w:t>
          </w:r>
        </w:p>
      </w:docPartBody>
    </w:docPart>
    <w:docPart>
      <w:docPartPr>
        <w:name w:val="C79AAC307C414C989FA27CECC491A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0C9A-63D1-4564-8633-5423F245D232}"/>
      </w:docPartPr>
      <w:docPartBody>
        <w:p w:rsidR="00AD2B9B" w:rsidRDefault="000225FA">
          <w:pPr>
            <w:pStyle w:val="C79AAC307C414C989FA27CECC491A10E"/>
          </w:pPr>
          <w:r>
            <w:t>The following table details the pricing for delivery of the services outlined in this proposal. This pricing is valid for</w:t>
          </w:r>
        </w:p>
      </w:docPartBody>
    </w:docPart>
    <w:docPart>
      <w:docPartPr>
        <w:name w:val="CAB7D5B5C2094362AFF40F5404A75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4328B-B943-43C4-B480-EFCE9D4957BF}"/>
      </w:docPartPr>
      <w:docPartBody>
        <w:p w:rsidR="00AD2B9B" w:rsidRDefault="000225FA">
          <w:pPr>
            <w:pStyle w:val="CAB7D5B5C2094362AFF40F5404A75BD3"/>
          </w:pPr>
          <w:r>
            <w:t>##</w:t>
          </w:r>
        </w:p>
      </w:docPartBody>
    </w:docPart>
    <w:docPart>
      <w:docPartPr>
        <w:name w:val="4CB5F65AE0EF4FA38A6091A5FF14D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75BB-862A-4D42-A78D-D733EB404636}"/>
      </w:docPartPr>
      <w:docPartBody>
        <w:p w:rsidR="00AD2B9B" w:rsidRDefault="000225FA">
          <w:pPr>
            <w:pStyle w:val="4CB5F65AE0EF4FA38A6091A5FF14D99D"/>
          </w:pPr>
          <w:r>
            <w:t>days</w:t>
          </w:r>
        </w:p>
      </w:docPartBody>
    </w:docPart>
    <w:docPart>
      <w:docPartPr>
        <w:name w:val="2EF1D69D5DE04DF3B171B6F173C2A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6BD30-A22C-4C18-9428-8F6E18E19F0B}"/>
      </w:docPartPr>
      <w:docPartBody>
        <w:p w:rsidR="00AD2B9B" w:rsidRDefault="000225FA">
          <w:pPr>
            <w:pStyle w:val="2EF1D69D5DE04DF3B171B6F173C2ACC0"/>
          </w:pPr>
          <w:r>
            <w:t>from the date of this proposal:</w:t>
          </w:r>
        </w:p>
      </w:docPartBody>
    </w:docPart>
    <w:docPart>
      <w:docPartPr>
        <w:name w:val="B9DBD8FD3FCC4079B76C5F3003CF3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7F33-CCA1-4B20-9468-C5B0E174B3D9}"/>
      </w:docPartPr>
      <w:docPartBody>
        <w:p w:rsidR="00AD2B9B" w:rsidRDefault="000225FA">
          <w:pPr>
            <w:pStyle w:val="B9DBD8FD3FCC4079B76C5F3003CF3E9E"/>
          </w:pPr>
          <w:r>
            <w:t>Price</w:t>
          </w:r>
        </w:p>
      </w:docPartBody>
    </w:docPart>
    <w:docPart>
      <w:docPartPr>
        <w:name w:val="5384E3B5D9DA499EAFD7706A8482F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45F01-D6E2-4DEA-9F4D-55C72B72ACFA}"/>
      </w:docPartPr>
      <w:docPartBody>
        <w:p w:rsidR="00AD2B9B" w:rsidRDefault="000225FA">
          <w:pPr>
            <w:pStyle w:val="5384E3B5D9DA499EAFD7706A8482FE52"/>
          </w:pPr>
          <w:r>
            <w:t>$0,000.00</w:t>
          </w:r>
        </w:p>
      </w:docPartBody>
    </w:docPart>
    <w:docPart>
      <w:docPartPr>
        <w:name w:val="CA6B18BA900B4CF7AC09F25AF314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C1C64-B8AD-43AE-A9E4-80E1BCE5824D}"/>
      </w:docPartPr>
      <w:docPartBody>
        <w:p w:rsidR="00AD2B9B" w:rsidRDefault="000225FA">
          <w:pPr>
            <w:pStyle w:val="CA6B18BA900B4CF7AC09F25AF31403D4"/>
          </w:pPr>
          <w:r>
            <w:t>Total Services</w:t>
          </w:r>
        </w:p>
      </w:docPartBody>
    </w:docPart>
    <w:docPart>
      <w:docPartPr>
        <w:name w:val="0D7ACBD63E9549729368C7241E11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5E3A4-904A-4C6F-8C99-681BAB7012D1}"/>
      </w:docPartPr>
      <w:docPartBody>
        <w:p w:rsidR="00AD2B9B" w:rsidRDefault="000225FA">
          <w:pPr>
            <w:pStyle w:val="0D7ACBD63E9549729368C7241E11233B"/>
          </w:pPr>
          <w:r w:rsidRPr="00117948">
            <w:rPr>
              <w:rStyle w:val="Strong"/>
            </w:rPr>
            <w:t>Category #1</w:t>
          </w:r>
        </w:p>
      </w:docPartBody>
    </w:docPart>
    <w:docPart>
      <w:docPartPr>
        <w:name w:val="F0D82CEF212E4350AD9818910EED4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91B0C-747A-4B46-8809-2B2723CEAB9D}"/>
      </w:docPartPr>
      <w:docPartBody>
        <w:p w:rsidR="00AD2B9B" w:rsidRDefault="000225FA">
          <w:pPr>
            <w:pStyle w:val="F0D82CEF212E4350AD9818910EED44A2"/>
          </w:pPr>
          <w:r>
            <w:t>Costs</w:t>
          </w:r>
        </w:p>
      </w:docPartBody>
    </w:docPart>
    <w:docPart>
      <w:docPartPr>
        <w:name w:val="A7750513F6C74CD586828E06ACB79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54E0C-02EC-4A64-8899-AB3B848B090F}"/>
      </w:docPartPr>
      <w:docPartBody>
        <w:p w:rsidR="00AD2B9B" w:rsidRDefault="000225FA">
          <w:pPr>
            <w:pStyle w:val="A7750513F6C74CD586828E06ACB79DCA"/>
          </w:pPr>
          <w:r>
            <w:t>$0,000.00</w:t>
          </w:r>
        </w:p>
      </w:docPartBody>
    </w:docPart>
    <w:docPart>
      <w:docPartPr>
        <w:name w:val="28D3EE39ACDC4AF8A4AAC588DA5DB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EFC2-E675-4860-9A7F-DAD9C9529892}"/>
      </w:docPartPr>
      <w:docPartBody>
        <w:p w:rsidR="00AD2B9B" w:rsidRDefault="000225FA">
          <w:pPr>
            <w:pStyle w:val="28D3EE39ACDC4AF8A4AAC588DA5DB2BC"/>
          </w:pPr>
          <w:r>
            <w:t>Disclaimer: The prices listed in the preceding table are an estimate for the services discussed. This summary is not a warranty of final price.</w:t>
          </w:r>
        </w:p>
      </w:docPartBody>
    </w:docPart>
    <w:docPart>
      <w:docPartPr>
        <w:name w:val="3D5473716CEE4CA592AB4CD02D00F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FE0C-E57D-4CD5-B29D-6CED9304E6D8}"/>
      </w:docPartPr>
      <w:docPartBody>
        <w:p w:rsidR="00AD2B9B" w:rsidRDefault="000225FA">
          <w:pPr>
            <w:pStyle w:val="3D5473716CEE4CA592AB4CD02D00FBC8"/>
          </w:pPr>
          <w:r>
            <w:t>Estimates are subject to change if project specifications are changed or costs for outsourced services change before a contract is executed.</w:t>
          </w:r>
        </w:p>
      </w:docPartBody>
    </w:docPart>
    <w:docPart>
      <w:docPartPr>
        <w:name w:val="167582DDBC3948BFAA3F1907C963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6EC3C-DDAD-4CAE-8140-37E0B493CA8A}"/>
      </w:docPartPr>
      <w:docPartBody>
        <w:p w:rsidR="00AD2B9B" w:rsidRDefault="000225FA">
          <w:pPr>
            <w:pStyle w:val="167582DDBC3948BFAA3F1907C96340A2"/>
          </w:pPr>
          <w:r>
            <w:t>Conclusion</w:t>
          </w:r>
        </w:p>
      </w:docPartBody>
    </w:docPart>
    <w:docPart>
      <w:docPartPr>
        <w:name w:val="7E911529E2EE4FC4A7ECDF9A317B4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3C26-4D77-451A-8CD8-9313432A4567}"/>
      </w:docPartPr>
      <w:docPartBody>
        <w:p w:rsidR="00AD2B9B" w:rsidRDefault="000225FA">
          <w:pPr>
            <w:pStyle w:val="7E911529E2EE4FC4A7ECDF9A317B4B87"/>
          </w:pPr>
          <w:r>
            <w:t>If you have questions on this proposal, feel free to contact</w:t>
          </w:r>
        </w:p>
      </w:docPartBody>
    </w:docPart>
    <w:docPart>
      <w:docPartPr>
        <w:name w:val="0B0774BBC8FB44D095F3437BD2CC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F7318-19D7-4CAD-AC71-6FAA30C28BAE}"/>
      </w:docPartPr>
      <w:docPartBody>
        <w:p w:rsidR="00AD2B9B" w:rsidRDefault="000225FA">
          <w:pPr>
            <w:pStyle w:val="0B0774BBC8FB44D095F3437BD2CC7780"/>
          </w:pPr>
          <w:r>
            <w:t>at your convenience by email at</w:t>
          </w:r>
        </w:p>
      </w:docPartBody>
    </w:docPart>
    <w:docPart>
      <w:docPartPr>
        <w:name w:val="7B375D80CF4F4616AB8856DBF4DD7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069E-5331-44AF-8FDB-AFA81A11B39C}"/>
      </w:docPartPr>
      <w:docPartBody>
        <w:p w:rsidR="00AD2B9B" w:rsidRDefault="000225FA">
          <w:pPr>
            <w:pStyle w:val="7B375D80CF4F4616AB8856DBF4DD7283"/>
          </w:pPr>
          <w:r>
            <w:t>or by phone at</w:t>
          </w:r>
        </w:p>
      </w:docPartBody>
    </w:docPart>
    <w:docPart>
      <w:docPartPr>
        <w:name w:val="163D53323B9644FABDBC12BA975EE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00E95-91C6-4E03-AAE2-33EB1DE743C4}"/>
      </w:docPartPr>
      <w:docPartBody>
        <w:p w:rsidR="00AD2B9B" w:rsidRDefault="000225FA">
          <w:pPr>
            <w:pStyle w:val="163D53323B9644FABDBC12BA975EE089"/>
          </w:pPr>
          <w:r>
            <w:t>We will be in touch with you next week to arrange a follow-up conversation on the proposal.</w:t>
          </w:r>
        </w:p>
      </w:docPartBody>
    </w:docPart>
    <w:docPart>
      <w:docPartPr>
        <w:name w:val="DB24A3AEF9364141BFE0989F422D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F6193-3049-4C6D-A489-CA3544DC62BE}"/>
      </w:docPartPr>
      <w:docPartBody>
        <w:p w:rsidR="00AD2B9B" w:rsidRDefault="000225FA">
          <w:pPr>
            <w:pStyle w:val="DB24A3AEF9364141BFE0989F422DFF98"/>
          </w:pPr>
          <w:r>
            <w:t>Thank you for your consideration</w:t>
          </w:r>
        </w:p>
      </w:docPartBody>
    </w:docPart>
    <w:docPart>
      <w:docPartPr>
        <w:name w:val="EF301E1C2E1C4433A5582BC692221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8129-290E-4F3B-BEB8-1DB3EB36FDBE}"/>
      </w:docPartPr>
      <w:docPartBody>
        <w:p w:rsidR="00AB6530" w:rsidRDefault="00AD2B9B" w:rsidP="00AD2B9B">
          <w:pPr>
            <w:pStyle w:val="EF301E1C2E1C4433A5582BC692221BFF"/>
          </w:pPr>
          <w:r>
            <w:t>Total</w:t>
          </w:r>
        </w:p>
      </w:docPartBody>
    </w:docPart>
    <w:docPart>
      <w:docPartPr>
        <w:name w:val="E8F5972D9E0A4EC5AC78D124AE28E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A72D-94ED-4918-8B18-09C8823804FA}"/>
      </w:docPartPr>
      <w:docPartBody>
        <w:p w:rsidR="00AB6530" w:rsidRDefault="00AD2B9B" w:rsidP="00AD2B9B">
          <w:pPr>
            <w:pStyle w:val="E8F5972D9E0A4EC5AC78D124AE28E105"/>
          </w:pPr>
          <w:r>
            <w:t>$0,000.00</w:t>
          </w:r>
        </w:p>
      </w:docPartBody>
    </w:docPart>
    <w:docPart>
      <w:docPartPr>
        <w:name w:val="E7BC23E462454C13A7488594914AE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9EA1-19B0-46A4-A790-E53F606B8492}"/>
      </w:docPartPr>
      <w:docPartBody>
        <w:p w:rsidR="00AB6530" w:rsidRDefault="00AD2B9B" w:rsidP="00AD2B9B">
          <w:pPr>
            <w:pStyle w:val="E7BC23E462454C13A7488594914AE474"/>
          </w:pPr>
          <w:r>
            <w:t>$0,000.00</w:t>
          </w:r>
        </w:p>
      </w:docPartBody>
    </w:docPart>
    <w:docPart>
      <w:docPartPr>
        <w:name w:val="DE1840363C0B49ED8A5C60C694FA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FBB09-B97A-45EE-B598-89D69F3E8A45}"/>
      </w:docPartPr>
      <w:docPartBody>
        <w:p w:rsidR="00AB6530" w:rsidRDefault="00AD2B9B" w:rsidP="00AD2B9B">
          <w:pPr>
            <w:pStyle w:val="DE1840363C0B49ED8A5C60C694FAA9E6"/>
          </w:pPr>
          <w:r>
            <w:t>$0,000.00</w:t>
          </w:r>
        </w:p>
      </w:docPartBody>
    </w:docPart>
    <w:docPart>
      <w:docPartPr>
        <w:name w:val="C797330476084484B87956EAA082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8B254-BC9C-4D1F-9559-3556960D1E93}"/>
      </w:docPartPr>
      <w:docPartBody>
        <w:p w:rsidR="00AB6530" w:rsidRDefault="00AD2B9B" w:rsidP="00AD2B9B">
          <w:pPr>
            <w:pStyle w:val="C797330476084484B87956EAA082FBA1"/>
          </w:pPr>
          <w:r>
            <w:t>Price</w:t>
          </w:r>
        </w:p>
      </w:docPartBody>
    </w:docPart>
    <w:docPart>
      <w:docPartPr>
        <w:name w:val="166E83E11B95409F85EE37EF8242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BCDF-FE7F-4368-9241-3686820BAC69}"/>
      </w:docPartPr>
      <w:docPartBody>
        <w:p w:rsidR="00000000" w:rsidRDefault="006317BD" w:rsidP="006317BD">
          <w:pPr>
            <w:pStyle w:val="166E83E11B95409F85EE37EF8242306B"/>
          </w:pPr>
          <w:r>
            <w:t>$0,000.00</w:t>
          </w:r>
        </w:p>
      </w:docPartBody>
    </w:docPart>
    <w:docPart>
      <w:docPartPr>
        <w:name w:val="206BF00A002240C8B513F2CE4AD79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D2179-3961-4888-A656-CC912330EB42}"/>
      </w:docPartPr>
      <w:docPartBody>
        <w:p w:rsidR="00000000" w:rsidRDefault="006317BD" w:rsidP="006317BD">
          <w:pPr>
            <w:pStyle w:val="206BF00A002240C8B513F2CE4AD79740"/>
          </w:pPr>
          <w:r>
            <w:t>$0,000.00</w:t>
          </w:r>
        </w:p>
      </w:docPartBody>
    </w:docPart>
    <w:docPart>
      <w:docPartPr>
        <w:name w:val="2FB71B4E3AC14FC38FF25C40BA51E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CBB5A-95D9-41C1-A6B0-830520A09FE2}"/>
      </w:docPartPr>
      <w:docPartBody>
        <w:p w:rsidR="00000000" w:rsidRDefault="006317BD" w:rsidP="006317BD">
          <w:pPr>
            <w:pStyle w:val="2FB71B4E3AC14FC38FF25C40BA51E7B0"/>
          </w:pPr>
          <w:r>
            <w:t>$0,000.00</w:t>
          </w:r>
        </w:p>
      </w:docPartBody>
    </w:docPart>
    <w:docPart>
      <w:docPartPr>
        <w:name w:val="3EAAF83B0A9D44D483DD7BC14A148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74E0F-97DC-4D4B-BFD9-87A2D4BA7EFF}"/>
      </w:docPartPr>
      <w:docPartBody>
        <w:p w:rsidR="00000000" w:rsidRDefault="006317BD" w:rsidP="006317BD">
          <w:pPr>
            <w:pStyle w:val="3EAAF83B0A9D44D483DD7BC14A148C2B"/>
          </w:pPr>
          <w:r>
            <w:t>$0,000.00</w:t>
          </w:r>
        </w:p>
      </w:docPartBody>
    </w:docPart>
    <w:docPart>
      <w:docPartPr>
        <w:name w:val="433C796F552A45A2AA3D07533BD6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B9E97-7CDE-43AF-8171-A246FF19EBF3}"/>
      </w:docPartPr>
      <w:docPartBody>
        <w:p w:rsidR="00000000" w:rsidRDefault="006317BD" w:rsidP="006317BD">
          <w:pPr>
            <w:pStyle w:val="433C796F552A45A2AA3D07533BD63AD0"/>
          </w:pPr>
          <w:r>
            <w:t>$0,000.00</w:t>
          </w:r>
        </w:p>
      </w:docPartBody>
    </w:docPart>
    <w:docPart>
      <w:docPartPr>
        <w:name w:val="BFB4417A5F58453B89CC0592B2037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EF88-1033-4439-A058-B4C76860D0DB}"/>
      </w:docPartPr>
      <w:docPartBody>
        <w:p w:rsidR="00000000" w:rsidRDefault="006317BD" w:rsidP="006317BD">
          <w:pPr>
            <w:pStyle w:val="BFB4417A5F58453B89CC0592B203746A"/>
          </w:pPr>
          <w:r>
            <w:t>$0,000.00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FA"/>
    <w:rsid w:val="000225FA"/>
    <w:rsid w:val="006317BD"/>
    <w:rsid w:val="00AB6530"/>
    <w:rsid w:val="00A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DBADA623945699340C01F634A97C9">
    <w:name w:val="888DBADA623945699340C01F634A97C9"/>
  </w:style>
  <w:style w:type="paragraph" w:customStyle="1" w:styleId="D12A17A7A6AA41459950A5FC92FA41C9">
    <w:name w:val="D12A17A7A6AA41459950A5FC92FA41C9"/>
  </w:style>
  <w:style w:type="paragraph" w:customStyle="1" w:styleId="F59834A401B54EC290A3234711AD34CF">
    <w:name w:val="F59834A401B54EC290A3234711AD34CF"/>
  </w:style>
  <w:style w:type="paragraph" w:customStyle="1" w:styleId="B7D823570B184070976AC381755CA391">
    <w:name w:val="B7D823570B184070976AC381755CA391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4C536602CF13480A8D6C64DD19DCCB9A">
    <w:name w:val="4C536602CF13480A8D6C64DD19DCCB9A"/>
  </w:style>
  <w:style w:type="paragraph" w:customStyle="1" w:styleId="32E1150B67E145A78A7F4225C3CFB02C">
    <w:name w:val="32E1150B67E145A78A7F4225C3CFB02C"/>
  </w:style>
  <w:style w:type="paragraph" w:customStyle="1" w:styleId="8E52BDABF7034236AE0365C400A6D56D">
    <w:name w:val="8E52BDABF7034236AE0365C400A6D56D"/>
  </w:style>
  <w:style w:type="paragraph" w:customStyle="1" w:styleId="43FC6C439293416F8CB32C9BD2C6B645">
    <w:name w:val="43FC6C439293416F8CB32C9BD2C6B645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FA44BA341BA946EABCBEE05BB10C8942">
    <w:name w:val="FA44BA341BA946EABCBEE05BB10C8942"/>
  </w:style>
  <w:style w:type="paragraph" w:customStyle="1" w:styleId="696B76104D574F8CA1F442CA69F390D3">
    <w:name w:val="696B76104D574F8CA1F442CA69F390D3"/>
  </w:style>
  <w:style w:type="paragraph" w:customStyle="1" w:styleId="6F14E9223659441FAE48ABBA8ED87C3E">
    <w:name w:val="6F14E9223659441FAE48ABBA8ED87C3E"/>
  </w:style>
  <w:style w:type="paragraph" w:customStyle="1" w:styleId="A45C0C9EE3AC45B1857BFCC812C8F933">
    <w:name w:val="A45C0C9EE3AC45B1857BFCC812C8F933"/>
  </w:style>
  <w:style w:type="paragraph" w:customStyle="1" w:styleId="52C4D7202B3E4B49B709B70339D7A9F4">
    <w:name w:val="52C4D7202B3E4B49B709B70339D7A9F4"/>
  </w:style>
  <w:style w:type="paragraph" w:customStyle="1" w:styleId="D97D8FADA5754F138A4CA4222E10CEA3">
    <w:name w:val="D97D8FADA5754F138A4CA4222E10CEA3"/>
  </w:style>
  <w:style w:type="paragraph" w:customStyle="1" w:styleId="AC68F24B8BA747358A884D7F4FAE1128">
    <w:name w:val="AC68F24B8BA747358A884D7F4FAE1128"/>
  </w:style>
  <w:style w:type="paragraph" w:customStyle="1" w:styleId="CEFBE5BF579049A09BA82B214DAFE48C">
    <w:name w:val="CEFBE5BF579049A09BA82B214DAFE48C"/>
  </w:style>
  <w:style w:type="paragraph" w:customStyle="1" w:styleId="9CB74B1B588D4B009B707607827886AC">
    <w:name w:val="9CB74B1B588D4B009B707607827886AC"/>
  </w:style>
  <w:style w:type="paragraph" w:customStyle="1" w:styleId="EF69F3A4A49344DA9A04AB636853F169">
    <w:name w:val="EF69F3A4A49344DA9A04AB636853F169"/>
  </w:style>
  <w:style w:type="paragraph" w:customStyle="1" w:styleId="BA9ED92BD657428E89DD8CF653A544FF">
    <w:name w:val="BA9ED92BD657428E89DD8CF653A544FF"/>
  </w:style>
  <w:style w:type="paragraph" w:customStyle="1" w:styleId="E7323C0C85394CF49F4AD8BD39D1F77F">
    <w:name w:val="E7323C0C85394CF49F4AD8BD39D1F77F"/>
  </w:style>
  <w:style w:type="paragraph" w:customStyle="1" w:styleId="0C5401A5AC544F0A81A9A95F6C0B50FD">
    <w:name w:val="0C5401A5AC544F0A81A9A95F6C0B50FD"/>
  </w:style>
  <w:style w:type="paragraph" w:customStyle="1" w:styleId="2CE0281BA40144DAA2BDE60E4F0536C5">
    <w:name w:val="2CE0281BA40144DAA2BDE60E4F0536C5"/>
  </w:style>
  <w:style w:type="paragraph" w:customStyle="1" w:styleId="B5FEBA2C406743D1A10B684D2F4B6AC6">
    <w:name w:val="B5FEBA2C406743D1A10B684D2F4B6AC6"/>
  </w:style>
  <w:style w:type="paragraph" w:customStyle="1" w:styleId="5335FE08C5E741CBA81A03A788742276">
    <w:name w:val="5335FE08C5E741CBA81A03A788742276"/>
  </w:style>
  <w:style w:type="paragraph" w:customStyle="1" w:styleId="32BB458DB6B743698C766A0BD722530E">
    <w:name w:val="32BB458DB6B743698C766A0BD722530E"/>
  </w:style>
  <w:style w:type="paragraph" w:customStyle="1" w:styleId="DC486C8180F045A489F4B24975343A28">
    <w:name w:val="DC486C8180F045A489F4B24975343A28"/>
  </w:style>
  <w:style w:type="paragraph" w:customStyle="1" w:styleId="2D76DF0E43FF418FA6069151BCBE5999">
    <w:name w:val="2D76DF0E43FF418FA6069151BCBE5999"/>
  </w:style>
  <w:style w:type="paragraph" w:customStyle="1" w:styleId="A87C1DB6110548C9A6C0119EF8A793DA">
    <w:name w:val="A87C1DB6110548C9A6C0119EF8A793DA"/>
  </w:style>
  <w:style w:type="paragraph" w:customStyle="1" w:styleId="49989B0D63B7452B90B7D8F1152DAF53">
    <w:name w:val="49989B0D63B7452B90B7D8F1152DAF53"/>
  </w:style>
  <w:style w:type="paragraph" w:customStyle="1" w:styleId="C0E7439CE4F1486789BF8AF69DCEF921">
    <w:name w:val="C0E7439CE4F1486789BF8AF69DCEF921"/>
  </w:style>
  <w:style w:type="paragraph" w:customStyle="1" w:styleId="CCE69EC0271644FC9A760CAF21528124">
    <w:name w:val="CCE69EC0271644FC9A760CAF21528124"/>
  </w:style>
  <w:style w:type="paragraph" w:customStyle="1" w:styleId="A65A02C20A6A451A873BB23A829CA325">
    <w:name w:val="A65A02C20A6A451A873BB23A829CA325"/>
  </w:style>
  <w:style w:type="paragraph" w:customStyle="1" w:styleId="FF8A49CEFE0C412F96C06F5D4C47AC8C">
    <w:name w:val="FF8A49CEFE0C412F96C06F5D4C47AC8C"/>
  </w:style>
  <w:style w:type="paragraph" w:customStyle="1" w:styleId="5150E9C6F58F4E598EB204B4BABEB68A">
    <w:name w:val="5150E9C6F58F4E598EB204B4BABEB68A"/>
  </w:style>
  <w:style w:type="paragraph" w:customStyle="1" w:styleId="CC05C3A9CD844ACCB1D8104F1A3B5005">
    <w:name w:val="CC05C3A9CD844ACCB1D8104F1A3B5005"/>
  </w:style>
  <w:style w:type="paragraph" w:customStyle="1" w:styleId="9030A1594B544C37B3964DF79BB0CBFF">
    <w:name w:val="9030A1594B544C37B3964DF79BB0CBFF"/>
  </w:style>
  <w:style w:type="paragraph" w:customStyle="1" w:styleId="51A946493062464E8E7444728CE34B1B">
    <w:name w:val="51A946493062464E8E7444728CE34B1B"/>
  </w:style>
  <w:style w:type="paragraph" w:customStyle="1" w:styleId="00A7316E08DA42CBB6DE730FEDC44693">
    <w:name w:val="00A7316E08DA42CBB6DE730FEDC44693"/>
  </w:style>
  <w:style w:type="paragraph" w:customStyle="1" w:styleId="3AF1A42CF90941318170100FB8858618">
    <w:name w:val="3AF1A42CF90941318170100FB8858618"/>
  </w:style>
  <w:style w:type="paragraph" w:customStyle="1" w:styleId="C07296E6213F476BBB1CE6BE0B777F1E">
    <w:name w:val="C07296E6213F476BBB1CE6BE0B777F1E"/>
  </w:style>
  <w:style w:type="paragraph" w:customStyle="1" w:styleId="AB544E7BD1054BADB7930A0900C76F3C">
    <w:name w:val="AB544E7BD1054BADB7930A0900C76F3C"/>
  </w:style>
  <w:style w:type="paragraph" w:customStyle="1" w:styleId="92A53B68533141E4A305F235AF1C9ED3">
    <w:name w:val="92A53B68533141E4A305F235AF1C9ED3"/>
  </w:style>
  <w:style w:type="paragraph" w:customStyle="1" w:styleId="9D8ACAC2CFC34E1BA5FB0B27FD15CC2E">
    <w:name w:val="9D8ACAC2CFC34E1BA5FB0B27FD15CC2E"/>
  </w:style>
  <w:style w:type="paragraph" w:customStyle="1" w:styleId="16A67F2918B04540894DB1DFE2607386">
    <w:name w:val="16A67F2918B04540894DB1DFE2607386"/>
  </w:style>
  <w:style w:type="paragraph" w:customStyle="1" w:styleId="111065A04B9C4BECB1D01ABD021F9CCC">
    <w:name w:val="111065A04B9C4BECB1D01ABD021F9CCC"/>
  </w:style>
  <w:style w:type="paragraph" w:customStyle="1" w:styleId="63B4727B19A6434D8850F14BE922E928">
    <w:name w:val="63B4727B19A6434D8850F14BE922E928"/>
  </w:style>
  <w:style w:type="paragraph" w:customStyle="1" w:styleId="45B34F80E9CC4FD0BFEC115D5F92B249">
    <w:name w:val="45B34F80E9CC4FD0BFEC115D5F92B249"/>
  </w:style>
  <w:style w:type="paragraph" w:customStyle="1" w:styleId="B7DEE1816C1E4198B6B58A01EC3A6907">
    <w:name w:val="B7DEE1816C1E4198B6B58A01EC3A6907"/>
  </w:style>
  <w:style w:type="paragraph" w:customStyle="1" w:styleId="E018FFA6D1CE4F659AAAE1F4A143076E">
    <w:name w:val="E018FFA6D1CE4F659AAAE1F4A143076E"/>
  </w:style>
  <w:style w:type="paragraph" w:customStyle="1" w:styleId="BD9C7772873A47CDB71CD2D1CC70BCD8">
    <w:name w:val="BD9C7772873A47CDB71CD2D1CC70BCD8"/>
  </w:style>
  <w:style w:type="paragraph" w:customStyle="1" w:styleId="675B64F4B2264199B539BA5F95A7922D">
    <w:name w:val="675B64F4B2264199B539BA5F95A7922D"/>
  </w:style>
  <w:style w:type="paragraph" w:customStyle="1" w:styleId="8A70AE36DD154D12813BDF157CFE9359">
    <w:name w:val="8A70AE36DD154D12813BDF157CFE9359"/>
  </w:style>
  <w:style w:type="paragraph" w:customStyle="1" w:styleId="DD5452B022004FB2AC6EC2D7A45F979C">
    <w:name w:val="DD5452B022004FB2AC6EC2D7A45F979C"/>
  </w:style>
  <w:style w:type="paragraph" w:customStyle="1" w:styleId="0E5AB3A36E314032B9B23E367E0099F8">
    <w:name w:val="0E5AB3A36E314032B9B23E367E0099F8"/>
  </w:style>
  <w:style w:type="paragraph" w:customStyle="1" w:styleId="E3FDE5C394FB4A01A86B2A56484AAFAF">
    <w:name w:val="E3FDE5C394FB4A01A86B2A56484AAFAF"/>
  </w:style>
  <w:style w:type="paragraph" w:customStyle="1" w:styleId="60FF1BEE01A744BFABA2868F38E8374B">
    <w:name w:val="60FF1BEE01A744BFABA2868F38E8374B"/>
  </w:style>
  <w:style w:type="paragraph" w:customStyle="1" w:styleId="209DA59780654C01A514C7413EAF8739">
    <w:name w:val="209DA59780654C01A514C7413EAF8739"/>
  </w:style>
  <w:style w:type="paragraph" w:customStyle="1" w:styleId="8E24001C608A460D8029EE534DCDB066">
    <w:name w:val="8E24001C608A460D8029EE534DCDB066"/>
  </w:style>
  <w:style w:type="paragraph" w:customStyle="1" w:styleId="0BF44B11A64641759B745C0DC17B6E29">
    <w:name w:val="0BF44B11A64641759B745C0DC17B6E29"/>
  </w:style>
  <w:style w:type="paragraph" w:customStyle="1" w:styleId="1436BC3EDB254D4CB33EB8F2507A80C2">
    <w:name w:val="1436BC3EDB254D4CB33EB8F2507A80C2"/>
  </w:style>
  <w:style w:type="paragraph" w:customStyle="1" w:styleId="E8E469B2E7434E34ACF6877E399C7D94">
    <w:name w:val="E8E469B2E7434E34ACF6877E399C7D94"/>
  </w:style>
  <w:style w:type="paragraph" w:customStyle="1" w:styleId="5D3154E58A1B4F2196FBB2DCED21775D">
    <w:name w:val="5D3154E58A1B4F2196FBB2DCED21775D"/>
  </w:style>
  <w:style w:type="paragraph" w:customStyle="1" w:styleId="FEE44570A975427E8F98FB05CA78FEFE">
    <w:name w:val="FEE44570A975427E8F98FB05CA78FEFE"/>
  </w:style>
  <w:style w:type="paragraph" w:customStyle="1" w:styleId="4DCFD134E4DC4F1AA24AD122CB49ADBA">
    <w:name w:val="4DCFD134E4DC4F1AA24AD122CB49ADBA"/>
  </w:style>
  <w:style w:type="paragraph" w:customStyle="1" w:styleId="56E59167FE0144F3A1E335182D53C1A2">
    <w:name w:val="56E59167FE0144F3A1E335182D53C1A2"/>
  </w:style>
  <w:style w:type="paragraph" w:customStyle="1" w:styleId="55B8071F2B0B443582FEB89672FD0BA0">
    <w:name w:val="55B8071F2B0B443582FEB89672FD0BA0"/>
  </w:style>
  <w:style w:type="paragraph" w:customStyle="1" w:styleId="26D7DADE7F064DC1BB68352CE5181561">
    <w:name w:val="26D7DADE7F064DC1BB68352CE5181561"/>
  </w:style>
  <w:style w:type="paragraph" w:customStyle="1" w:styleId="E7FA15F80BC64009A035E61506AE29BA">
    <w:name w:val="E7FA15F80BC64009A035E61506AE29BA"/>
  </w:style>
  <w:style w:type="paragraph" w:customStyle="1" w:styleId="C92CE7E5B87E4F5D8E2957029635F040">
    <w:name w:val="C92CE7E5B87E4F5D8E2957029635F040"/>
  </w:style>
  <w:style w:type="paragraph" w:customStyle="1" w:styleId="B2BB2F21BB52478988E7C34F7DD84CB1">
    <w:name w:val="B2BB2F21BB52478988E7C34F7DD84CB1"/>
  </w:style>
  <w:style w:type="paragraph" w:customStyle="1" w:styleId="14F5F066A29E41309B1B03041625C79E">
    <w:name w:val="14F5F066A29E41309B1B03041625C79E"/>
  </w:style>
  <w:style w:type="paragraph" w:customStyle="1" w:styleId="4074DA3665084245BFD58F84A6337274">
    <w:name w:val="4074DA3665084245BFD58F84A6337274"/>
  </w:style>
  <w:style w:type="paragraph" w:customStyle="1" w:styleId="27E761DAA4E34183AC026522B62B3F13">
    <w:name w:val="27E761DAA4E34183AC026522B62B3F13"/>
  </w:style>
  <w:style w:type="paragraph" w:customStyle="1" w:styleId="AB41327FACE143DA9549B1533BC71C09">
    <w:name w:val="AB41327FACE143DA9549B1533BC71C09"/>
  </w:style>
  <w:style w:type="paragraph" w:customStyle="1" w:styleId="2719A1EB711648BAAA9C65C28BE31975">
    <w:name w:val="2719A1EB711648BAAA9C65C28BE31975"/>
  </w:style>
  <w:style w:type="paragraph" w:customStyle="1" w:styleId="5430CD36C8F542EE8FB9C9DD84F6C133">
    <w:name w:val="5430CD36C8F542EE8FB9C9DD84F6C133"/>
  </w:style>
  <w:style w:type="paragraph" w:customStyle="1" w:styleId="D992CB9DAA22427D9DC96DB27935F0D6">
    <w:name w:val="D992CB9DAA22427D9DC96DB27935F0D6"/>
  </w:style>
  <w:style w:type="paragraph" w:customStyle="1" w:styleId="04AE396A76EC454BA7F09B96AC73D534">
    <w:name w:val="04AE396A76EC454BA7F09B96AC73D534"/>
  </w:style>
  <w:style w:type="paragraph" w:customStyle="1" w:styleId="24936C2D9D0E45D8B77D164717A5138F">
    <w:name w:val="24936C2D9D0E45D8B77D164717A5138F"/>
  </w:style>
  <w:style w:type="paragraph" w:customStyle="1" w:styleId="2AB515E0A98E43859546B76CE4F329E5">
    <w:name w:val="2AB515E0A98E43859546B76CE4F329E5"/>
  </w:style>
  <w:style w:type="paragraph" w:customStyle="1" w:styleId="A41E2396CD1C4166AA127E83C94F37B6">
    <w:name w:val="A41E2396CD1C4166AA127E83C94F37B6"/>
  </w:style>
  <w:style w:type="paragraph" w:customStyle="1" w:styleId="9F03FF37083B4AA58D0F2480D2DE3565">
    <w:name w:val="9F03FF37083B4AA58D0F2480D2DE3565"/>
  </w:style>
  <w:style w:type="paragraph" w:customStyle="1" w:styleId="9353C733C06D4A9394F23E4987C933E9">
    <w:name w:val="9353C733C06D4A9394F23E4987C933E9"/>
  </w:style>
  <w:style w:type="paragraph" w:customStyle="1" w:styleId="2BEE82F204CE42E79C002F5B9F101923">
    <w:name w:val="2BEE82F204CE42E79C002F5B9F101923"/>
  </w:style>
  <w:style w:type="paragraph" w:customStyle="1" w:styleId="682A06F31F5D424F8E2F3483FA0D8290">
    <w:name w:val="682A06F31F5D424F8E2F3483FA0D8290"/>
  </w:style>
  <w:style w:type="paragraph" w:customStyle="1" w:styleId="8FFE2D265B0F4EC2B427DCE573B343D9">
    <w:name w:val="8FFE2D265B0F4EC2B427DCE573B343D9"/>
  </w:style>
  <w:style w:type="paragraph" w:customStyle="1" w:styleId="80BDA909BF444D5AB670E1DA6AD3148D">
    <w:name w:val="80BDA909BF444D5AB670E1DA6AD3148D"/>
  </w:style>
  <w:style w:type="paragraph" w:customStyle="1" w:styleId="CC09693D74704431A7C8152E97836DEC">
    <w:name w:val="CC09693D74704431A7C8152E97836DEC"/>
  </w:style>
  <w:style w:type="paragraph" w:customStyle="1" w:styleId="FBD922531778458D82B4F90D6819F28E">
    <w:name w:val="FBD922531778458D82B4F90D6819F28E"/>
  </w:style>
  <w:style w:type="paragraph" w:customStyle="1" w:styleId="175858E88973457CA25C202B13A79D6E">
    <w:name w:val="175858E88973457CA25C202B13A79D6E"/>
  </w:style>
  <w:style w:type="paragraph" w:customStyle="1" w:styleId="25F89BEDDB8044D09E3F4E66BB325073">
    <w:name w:val="25F89BEDDB8044D09E3F4E66BB325073"/>
  </w:style>
  <w:style w:type="paragraph" w:customStyle="1" w:styleId="B63483DBD8654A478B4D37BDD2FCB070">
    <w:name w:val="B63483DBD8654A478B4D37BDD2FCB070"/>
  </w:style>
  <w:style w:type="paragraph" w:customStyle="1" w:styleId="3AFB126A0F2B422A9C1751F831EF7A3F">
    <w:name w:val="3AFB126A0F2B422A9C1751F831EF7A3F"/>
  </w:style>
  <w:style w:type="paragraph" w:customStyle="1" w:styleId="D355B709B43747D9B670F25164BD1B10">
    <w:name w:val="D355B709B43747D9B670F25164BD1B10"/>
  </w:style>
  <w:style w:type="paragraph" w:customStyle="1" w:styleId="C687AB15C7664B8698FDD7E6E11BF58E">
    <w:name w:val="C687AB15C7664B8698FDD7E6E11BF58E"/>
  </w:style>
  <w:style w:type="paragraph" w:customStyle="1" w:styleId="CC9B8E9D22764EAEA2AC30DAAFA4D786">
    <w:name w:val="CC9B8E9D22764EAEA2AC30DAAFA4D786"/>
  </w:style>
  <w:style w:type="paragraph" w:customStyle="1" w:styleId="323278C09DCC426797C60D7D1F9EFC30">
    <w:name w:val="323278C09DCC426797C60D7D1F9EFC30"/>
  </w:style>
  <w:style w:type="paragraph" w:customStyle="1" w:styleId="A3BE847A418A4AA5BC0F8307EBB0A4AB">
    <w:name w:val="A3BE847A418A4AA5BC0F8307EBB0A4AB"/>
  </w:style>
  <w:style w:type="paragraph" w:customStyle="1" w:styleId="B7A29E0CA5BE4372A3CE23A02591B0F7">
    <w:name w:val="B7A29E0CA5BE4372A3CE23A02591B0F7"/>
  </w:style>
  <w:style w:type="paragraph" w:customStyle="1" w:styleId="02777B9DA88248698935E8D4F571A799">
    <w:name w:val="02777B9DA88248698935E8D4F571A799"/>
  </w:style>
  <w:style w:type="paragraph" w:customStyle="1" w:styleId="6459CC1FEB9E44DF9E41296401C2F77A">
    <w:name w:val="6459CC1FEB9E44DF9E41296401C2F77A"/>
  </w:style>
  <w:style w:type="paragraph" w:customStyle="1" w:styleId="F61AC42865ED49E3B19099AFB0184262">
    <w:name w:val="F61AC42865ED49E3B19099AFB0184262"/>
  </w:style>
  <w:style w:type="paragraph" w:customStyle="1" w:styleId="BCE99C3A10224C45B7BD4D156A33619A">
    <w:name w:val="BCE99C3A10224C45B7BD4D156A33619A"/>
  </w:style>
  <w:style w:type="paragraph" w:customStyle="1" w:styleId="19CF27B81B064980A30EC75208086C85">
    <w:name w:val="19CF27B81B064980A30EC75208086C85"/>
  </w:style>
  <w:style w:type="paragraph" w:customStyle="1" w:styleId="A84492C04A4E41F98D98E50B3F981561">
    <w:name w:val="A84492C04A4E41F98D98E50B3F981561"/>
  </w:style>
  <w:style w:type="paragraph" w:customStyle="1" w:styleId="87CD4BD718914E03B09820FF2153A963">
    <w:name w:val="87CD4BD718914E03B09820FF2153A963"/>
  </w:style>
  <w:style w:type="paragraph" w:customStyle="1" w:styleId="A9DCBD4490B247FDA8EC31FEABE53429">
    <w:name w:val="A9DCBD4490B247FDA8EC31FEABE53429"/>
  </w:style>
  <w:style w:type="paragraph" w:customStyle="1" w:styleId="BCFE950D6F654A90BCA0A7DE9EFE9C99">
    <w:name w:val="BCFE950D6F654A90BCA0A7DE9EFE9C99"/>
  </w:style>
  <w:style w:type="paragraph" w:customStyle="1" w:styleId="ACAC52C3BB7F4C73AFD0B52B5F0D7660">
    <w:name w:val="ACAC52C3BB7F4C73AFD0B52B5F0D7660"/>
  </w:style>
  <w:style w:type="paragraph" w:customStyle="1" w:styleId="C78D12C0E0D24283925CB85D9EEEF9BE">
    <w:name w:val="C78D12C0E0D24283925CB85D9EEEF9BE"/>
  </w:style>
  <w:style w:type="paragraph" w:customStyle="1" w:styleId="DD77A192D9B94BBEA54B2E463A8A2291">
    <w:name w:val="DD77A192D9B94BBEA54B2E463A8A2291"/>
  </w:style>
  <w:style w:type="paragraph" w:customStyle="1" w:styleId="3E53FF1B9D554AB3AB55015FD865434B">
    <w:name w:val="3E53FF1B9D554AB3AB55015FD865434B"/>
  </w:style>
  <w:style w:type="paragraph" w:customStyle="1" w:styleId="160D33B1356E4E4E829D36C149E9E274">
    <w:name w:val="160D33B1356E4E4E829D36C149E9E274"/>
  </w:style>
  <w:style w:type="paragraph" w:customStyle="1" w:styleId="FF9B366FE388477DBFE1B64D0A1D9B01">
    <w:name w:val="FF9B366FE388477DBFE1B64D0A1D9B01"/>
  </w:style>
  <w:style w:type="paragraph" w:customStyle="1" w:styleId="1770A1A2AD9949E1BD8E25217CCBF43E">
    <w:name w:val="1770A1A2AD9949E1BD8E25217CCBF43E"/>
  </w:style>
  <w:style w:type="paragraph" w:customStyle="1" w:styleId="5510B24A5F99431182FD391169A4AF6A">
    <w:name w:val="5510B24A5F99431182FD391169A4AF6A"/>
  </w:style>
  <w:style w:type="paragraph" w:customStyle="1" w:styleId="8153FB5F03B944D6814F991CE5D68F04">
    <w:name w:val="8153FB5F03B944D6814F991CE5D68F04"/>
  </w:style>
  <w:style w:type="paragraph" w:customStyle="1" w:styleId="C79AAC307C414C989FA27CECC491A10E">
    <w:name w:val="C79AAC307C414C989FA27CECC491A10E"/>
  </w:style>
  <w:style w:type="paragraph" w:customStyle="1" w:styleId="CAB7D5B5C2094362AFF40F5404A75BD3">
    <w:name w:val="CAB7D5B5C2094362AFF40F5404A75BD3"/>
  </w:style>
  <w:style w:type="paragraph" w:customStyle="1" w:styleId="4CB5F65AE0EF4FA38A6091A5FF14D99D">
    <w:name w:val="4CB5F65AE0EF4FA38A6091A5FF14D99D"/>
  </w:style>
  <w:style w:type="paragraph" w:customStyle="1" w:styleId="2EF1D69D5DE04DF3B171B6F173C2ACC0">
    <w:name w:val="2EF1D69D5DE04DF3B171B6F173C2ACC0"/>
  </w:style>
  <w:style w:type="paragraph" w:customStyle="1" w:styleId="574EB387A3A14B08860348D5CFB92193">
    <w:name w:val="574EB387A3A14B08860348D5CFB92193"/>
  </w:style>
  <w:style w:type="paragraph" w:customStyle="1" w:styleId="496D0D914B904426BD58D5EF30CDC812">
    <w:name w:val="496D0D914B904426BD58D5EF30CDC812"/>
  </w:style>
  <w:style w:type="paragraph" w:customStyle="1" w:styleId="B9DBD8FD3FCC4079B76C5F3003CF3E9E">
    <w:name w:val="B9DBD8FD3FCC4079B76C5F3003CF3E9E"/>
  </w:style>
  <w:style w:type="paragraph" w:customStyle="1" w:styleId="5FBD3102B2F84C83AFA5F24EC84D6B86">
    <w:name w:val="5FBD3102B2F84C83AFA5F24EC84D6B86"/>
  </w:style>
  <w:style w:type="paragraph" w:customStyle="1" w:styleId="5384E3B5D9DA499EAFD7706A8482FE52">
    <w:name w:val="5384E3B5D9DA499EAFD7706A8482FE52"/>
  </w:style>
  <w:style w:type="paragraph" w:customStyle="1" w:styleId="CA6B18BA900B4CF7AC09F25AF31403D4">
    <w:name w:val="CA6B18BA900B4CF7AC09F25AF31403D4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0D7ACBD63E9549729368C7241E11233B">
    <w:name w:val="0D7ACBD63E9549729368C7241E11233B"/>
  </w:style>
  <w:style w:type="paragraph" w:customStyle="1" w:styleId="F0D82CEF212E4350AD9818910EED44A2">
    <w:name w:val="F0D82CEF212E4350AD9818910EED44A2"/>
  </w:style>
  <w:style w:type="paragraph" w:customStyle="1" w:styleId="A7750513F6C74CD586828E06ACB79DCA">
    <w:name w:val="A7750513F6C74CD586828E06ACB79DCA"/>
  </w:style>
  <w:style w:type="paragraph" w:customStyle="1" w:styleId="CBDC8912DAFE41C6A583E5BEE32B3455">
    <w:name w:val="CBDC8912DAFE41C6A583E5BEE32B3455"/>
  </w:style>
  <w:style w:type="paragraph" w:customStyle="1" w:styleId="60862139447A430DBFE62A20860290F6">
    <w:name w:val="60862139447A430DBFE62A20860290F6"/>
  </w:style>
  <w:style w:type="paragraph" w:customStyle="1" w:styleId="7F11690EDC0B498A9D327E14089882E0">
    <w:name w:val="7F11690EDC0B498A9D327E14089882E0"/>
  </w:style>
  <w:style w:type="paragraph" w:customStyle="1" w:styleId="636B5F1D4CB6400ABE2CC77E14E57247">
    <w:name w:val="636B5F1D4CB6400ABE2CC77E14E57247"/>
  </w:style>
  <w:style w:type="paragraph" w:customStyle="1" w:styleId="1F7530B0C06B4BABAEE88D3846A087F8">
    <w:name w:val="1F7530B0C06B4BABAEE88D3846A087F8"/>
  </w:style>
  <w:style w:type="paragraph" w:customStyle="1" w:styleId="CD17DC3298874C2A8C67DDDB9CD74584">
    <w:name w:val="CD17DC3298874C2A8C67DDDB9CD74584"/>
  </w:style>
  <w:style w:type="paragraph" w:customStyle="1" w:styleId="4EA5C113A9CB4DD382C74E17A781CD49">
    <w:name w:val="4EA5C113A9CB4DD382C74E17A781CD49"/>
  </w:style>
  <w:style w:type="paragraph" w:customStyle="1" w:styleId="012DF0B9CD2B4FABB3E0A5FB42C91632">
    <w:name w:val="012DF0B9CD2B4FABB3E0A5FB42C91632"/>
  </w:style>
  <w:style w:type="paragraph" w:customStyle="1" w:styleId="DDDA3DD3A6354872A21DBFA8A4F6B0C1">
    <w:name w:val="DDDA3DD3A6354872A21DBFA8A4F6B0C1"/>
  </w:style>
  <w:style w:type="paragraph" w:customStyle="1" w:styleId="EF74B15E393148E4B39127713D50FA7A">
    <w:name w:val="EF74B15E393148E4B39127713D50FA7A"/>
  </w:style>
  <w:style w:type="paragraph" w:customStyle="1" w:styleId="B360FF5D547B4BDA99A9614CA12A67B4">
    <w:name w:val="B360FF5D547B4BDA99A9614CA12A67B4"/>
  </w:style>
  <w:style w:type="paragraph" w:customStyle="1" w:styleId="6D756B3A9132478CB4330F3DD87B2AB4">
    <w:name w:val="6D756B3A9132478CB4330F3DD87B2AB4"/>
  </w:style>
  <w:style w:type="paragraph" w:customStyle="1" w:styleId="F33EE09026ED4D589D7A1CDF7AE92D53">
    <w:name w:val="F33EE09026ED4D589D7A1CDF7AE92D53"/>
  </w:style>
  <w:style w:type="paragraph" w:customStyle="1" w:styleId="CFF5B4173A694786A9025F43AC7C5D6D">
    <w:name w:val="CFF5B4173A694786A9025F43AC7C5D6D"/>
  </w:style>
  <w:style w:type="paragraph" w:customStyle="1" w:styleId="37BB880F716B4E85BFCE5ECFBFE53B2E">
    <w:name w:val="37BB880F716B4E85BFCE5ECFBFE53B2E"/>
  </w:style>
  <w:style w:type="paragraph" w:customStyle="1" w:styleId="EF17A4A3761C49BEBC6CF45BF336079F">
    <w:name w:val="EF17A4A3761C49BEBC6CF45BF336079F"/>
  </w:style>
  <w:style w:type="paragraph" w:customStyle="1" w:styleId="3CA85443C77949E1962AE6D4D5F9BB2D">
    <w:name w:val="3CA85443C77949E1962AE6D4D5F9BB2D"/>
  </w:style>
  <w:style w:type="paragraph" w:customStyle="1" w:styleId="8A9C82F5B39D4151804ECACEFC933A27">
    <w:name w:val="8A9C82F5B39D4151804ECACEFC933A27"/>
  </w:style>
  <w:style w:type="paragraph" w:customStyle="1" w:styleId="A0F94B193F64410D8AFCAF07FBB28A62">
    <w:name w:val="A0F94B193F64410D8AFCAF07FBB28A62"/>
  </w:style>
  <w:style w:type="paragraph" w:customStyle="1" w:styleId="E78A28E5ABCB4F3C9C57CF113BB08E6C">
    <w:name w:val="E78A28E5ABCB4F3C9C57CF113BB08E6C"/>
  </w:style>
  <w:style w:type="paragraph" w:customStyle="1" w:styleId="28D3EE39ACDC4AF8A4AAC588DA5DB2BC">
    <w:name w:val="28D3EE39ACDC4AF8A4AAC588DA5DB2BC"/>
  </w:style>
  <w:style w:type="paragraph" w:customStyle="1" w:styleId="3D5473716CEE4CA592AB4CD02D00FBC8">
    <w:name w:val="3D5473716CEE4CA592AB4CD02D00FBC8"/>
  </w:style>
  <w:style w:type="paragraph" w:customStyle="1" w:styleId="B743B094B35441098B765A42266E668D">
    <w:name w:val="B743B094B35441098B765A42266E668D"/>
  </w:style>
  <w:style w:type="paragraph" w:customStyle="1" w:styleId="FADF3C9254FE4C87A8D074C32BAB63C9">
    <w:name w:val="FADF3C9254FE4C87A8D074C32BAB63C9"/>
  </w:style>
  <w:style w:type="paragraph" w:customStyle="1" w:styleId="BA74DDFC07C9410188D49CEFC8E3C52F">
    <w:name w:val="BA74DDFC07C9410188D49CEFC8E3C52F"/>
  </w:style>
  <w:style w:type="paragraph" w:customStyle="1" w:styleId="68301519EBF040D995A8DCA93A64FC44">
    <w:name w:val="68301519EBF040D995A8DCA93A64FC44"/>
  </w:style>
  <w:style w:type="paragraph" w:customStyle="1" w:styleId="35AF6FFEFABC4AFE94BEC88DAE178B28">
    <w:name w:val="35AF6FFEFABC4AFE94BEC88DAE178B28"/>
  </w:style>
  <w:style w:type="paragraph" w:customStyle="1" w:styleId="FF189D619F374CDAB8248CD04DAA6368">
    <w:name w:val="FF189D619F374CDAB8248CD04DAA6368"/>
  </w:style>
  <w:style w:type="paragraph" w:customStyle="1" w:styleId="511F5318D346417FB372DC6D927B3AF3">
    <w:name w:val="511F5318D346417FB372DC6D927B3AF3"/>
  </w:style>
  <w:style w:type="paragraph" w:customStyle="1" w:styleId="2289889BD45046B1AE8D8941EAE04FD8">
    <w:name w:val="2289889BD45046B1AE8D8941EAE04FD8"/>
  </w:style>
  <w:style w:type="paragraph" w:customStyle="1" w:styleId="5163AA91A1CE475BA410953DB928D72D">
    <w:name w:val="5163AA91A1CE475BA410953DB928D72D"/>
  </w:style>
  <w:style w:type="paragraph" w:customStyle="1" w:styleId="E5D0A8F432214DE68307A2E9EDFB4E56">
    <w:name w:val="E5D0A8F432214DE68307A2E9EDFB4E56"/>
  </w:style>
  <w:style w:type="paragraph" w:customStyle="1" w:styleId="52AFF5AFA8B6450AAE5DEC72F1D1D7D9">
    <w:name w:val="52AFF5AFA8B6450AAE5DEC72F1D1D7D9"/>
  </w:style>
  <w:style w:type="paragraph" w:customStyle="1" w:styleId="90E4288F6419415AAE82DD1FA9CBA1A1">
    <w:name w:val="90E4288F6419415AAE82DD1FA9CBA1A1"/>
  </w:style>
  <w:style w:type="paragraph" w:customStyle="1" w:styleId="167582DDBC3948BFAA3F1907C96340A2">
    <w:name w:val="167582DDBC3948BFAA3F1907C96340A2"/>
  </w:style>
  <w:style w:type="paragraph" w:customStyle="1" w:styleId="0077359351214EAA8753CE67AE6A12FB">
    <w:name w:val="0077359351214EAA8753CE67AE6A12FB"/>
  </w:style>
  <w:style w:type="paragraph" w:customStyle="1" w:styleId="91DEC0370A034E899244D69E8735DDFD">
    <w:name w:val="91DEC0370A034E899244D69E8735DDFD"/>
  </w:style>
  <w:style w:type="paragraph" w:customStyle="1" w:styleId="BEE92AFE3DC94BFF90D60B0BACAC7A4C">
    <w:name w:val="BEE92AFE3DC94BFF90D60B0BACAC7A4C"/>
  </w:style>
  <w:style w:type="paragraph" w:customStyle="1" w:styleId="0A07BDD89BAB4DD28FA097371E5CE359">
    <w:name w:val="0A07BDD89BAB4DD28FA097371E5CE359"/>
  </w:style>
  <w:style w:type="paragraph" w:customStyle="1" w:styleId="60401BE2AD2345AAB36AFEB289F45C0A">
    <w:name w:val="60401BE2AD2345AAB36AFEB289F45C0A"/>
  </w:style>
  <w:style w:type="paragraph" w:customStyle="1" w:styleId="7E911529E2EE4FC4A7ECDF9A317B4B87">
    <w:name w:val="7E911529E2EE4FC4A7ECDF9A317B4B87"/>
  </w:style>
  <w:style w:type="paragraph" w:customStyle="1" w:styleId="620D3A06BF4C40F4A42955EB83996AB9">
    <w:name w:val="620D3A06BF4C40F4A42955EB83996AB9"/>
  </w:style>
  <w:style w:type="paragraph" w:customStyle="1" w:styleId="0B0774BBC8FB44D095F3437BD2CC7780">
    <w:name w:val="0B0774BBC8FB44D095F3437BD2CC7780"/>
  </w:style>
  <w:style w:type="paragraph" w:customStyle="1" w:styleId="7438A5674A2C48BDBD9E0280AFEC1580">
    <w:name w:val="7438A5674A2C48BDBD9E0280AFEC1580"/>
  </w:style>
  <w:style w:type="paragraph" w:customStyle="1" w:styleId="7B375D80CF4F4616AB8856DBF4DD7283">
    <w:name w:val="7B375D80CF4F4616AB8856DBF4DD7283"/>
  </w:style>
  <w:style w:type="paragraph" w:customStyle="1" w:styleId="4CFB190A74184765B903741789226D95">
    <w:name w:val="4CFB190A74184765B903741789226D95"/>
  </w:style>
  <w:style w:type="paragraph" w:customStyle="1" w:styleId="163D53323B9644FABDBC12BA975EE089">
    <w:name w:val="163D53323B9644FABDBC12BA975EE089"/>
  </w:style>
  <w:style w:type="paragraph" w:customStyle="1" w:styleId="DB24A3AEF9364141BFE0989F422DFF98">
    <w:name w:val="DB24A3AEF9364141BFE0989F422DFF98"/>
  </w:style>
  <w:style w:type="paragraph" w:customStyle="1" w:styleId="26822945260A4FD0B507F9B86BBB8581">
    <w:name w:val="26822945260A4FD0B507F9B86BBB8581"/>
  </w:style>
  <w:style w:type="paragraph" w:customStyle="1" w:styleId="09CE4A82450B41A7B645C3FAA5179F8A">
    <w:name w:val="09CE4A82450B41A7B645C3FAA5179F8A"/>
  </w:style>
  <w:style w:type="paragraph" w:customStyle="1" w:styleId="805C80A4CDC44CCF9BA0AA80667DC8C8">
    <w:name w:val="805C80A4CDC44CCF9BA0AA80667DC8C8"/>
    <w:rsid w:val="00AD2B9B"/>
  </w:style>
  <w:style w:type="paragraph" w:customStyle="1" w:styleId="486ED842283E4586B4E16A90BF9EE9BB">
    <w:name w:val="486ED842283E4586B4E16A90BF9EE9BB"/>
    <w:rsid w:val="00AD2B9B"/>
  </w:style>
  <w:style w:type="paragraph" w:customStyle="1" w:styleId="A7C004E48762426580F8C23E34641428">
    <w:name w:val="A7C004E48762426580F8C23E34641428"/>
    <w:rsid w:val="00AD2B9B"/>
  </w:style>
  <w:style w:type="paragraph" w:customStyle="1" w:styleId="EF301E1C2E1C4433A5582BC692221BFF">
    <w:name w:val="EF301E1C2E1C4433A5582BC692221BFF"/>
    <w:rsid w:val="00AD2B9B"/>
  </w:style>
  <w:style w:type="paragraph" w:customStyle="1" w:styleId="21847B365978499181ED7980D2C43E9C">
    <w:name w:val="21847B365978499181ED7980D2C43E9C"/>
    <w:rsid w:val="00AD2B9B"/>
  </w:style>
  <w:style w:type="paragraph" w:customStyle="1" w:styleId="632FD3FE7E314F99A69C12B22FC6B38B">
    <w:name w:val="632FD3FE7E314F99A69C12B22FC6B38B"/>
    <w:rsid w:val="00AD2B9B"/>
  </w:style>
  <w:style w:type="paragraph" w:customStyle="1" w:styleId="E8F5972D9E0A4EC5AC78D124AE28E105">
    <w:name w:val="E8F5972D9E0A4EC5AC78D124AE28E105"/>
    <w:rsid w:val="00AD2B9B"/>
  </w:style>
  <w:style w:type="paragraph" w:customStyle="1" w:styleId="E7BC23E462454C13A7488594914AE474">
    <w:name w:val="E7BC23E462454C13A7488594914AE474"/>
    <w:rsid w:val="00AD2B9B"/>
  </w:style>
  <w:style w:type="paragraph" w:customStyle="1" w:styleId="DE1840363C0B49ED8A5C60C694FAA9E6">
    <w:name w:val="DE1840363C0B49ED8A5C60C694FAA9E6"/>
    <w:rsid w:val="00AD2B9B"/>
  </w:style>
  <w:style w:type="paragraph" w:customStyle="1" w:styleId="C797330476084484B87956EAA082FBA1">
    <w:name w:val="C797330476084484B87956EAA082FBA1"/>
    <w:rsid w:val="00AD2B9B"/>
  </w:style>
  <w:style w:type="paragraph" w:customStyle="1" w:styleId="166E83E11B95409F85EE37EF8242306B">
    <w:name w:val="166E83E11B95409F85EE37EF8242306B"/>
    <w:rsid w:val="006317BD"/>
  </w:style>
  <w:style w:type="paragraph" w:customStyle="1" w:styleId="206BF00A002240C8B513F2CE4AD79740">
    <w:name w:val="206BF00A002240C8B513F2CE4AD79740"/>
    <w:rsid w:val="006317BD"/>
  </w:style>
  <w:style w:type="paragraph" w:customStyle="1" w:styleId="2FB71B4E3AC14FC38FF25C40BA51E7B0">
    <w:name w:val="2FB71B4E3AC14FC38FF25C40BA51E7B0"/>
    <w:rsid w:val="006317BD"/>
  </w:style>
  <w:style w:type="paragraph" w:customStyle="1" w:styleId="3EAAF83B0A9D44D483DD7BC14A148C2B">
    <w:name w:val="3EAAF83B0A9D44D483DD7BC14A148C2B"/>
    <w:rsid w:val="006317BD"/>
  </w:style>
  <w:style w:type="paragraph" w:customStyle="1" w:styleId="433C796F552A45A2AA3D07533BD63AD0">
    <w:name w:val="433C796F552A45A2AA3D07533BD63AD0"/>
    <w:rsid w:val="006317BD"/>
  </w:style>
  <w:style w:type="paragraph" w:customStyle="1" w:styleId="BFB4417A5F58453B89CC0592B203746A">
    <w:name w:val="BFB4417A5F58453B89CC0592B203746A"/>
    <w:rsid w:val="00631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Initial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2DAA6-1282-4DF5-A86F-928331E1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80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Randy W. Schwartz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Randy W. Schwartz</dc:creator>
  <cp:lastModifiedBy>Randy W. Schwartz</cp:lastModifiedBy>
  <cp:revision>17</cp:revision>
  <dcterms:created xsi:type="dcterms:W3CDTF">2019-01-30T04:35:00Z</dcterms:created>
  <dcterms:modified xsi:type="dcterms:W3CDTF">2019-02-04T00:11:00Z</dcterms:modified>
  <cp:contentStatus>you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